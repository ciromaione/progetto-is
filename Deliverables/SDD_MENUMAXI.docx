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ABBB8" w14:textId="582ECDB0" w:rsidR="006C5AA2" w:rsidRDefault="001E74D8" w:rsidP="001E74D8">
      <w:pPr>
        <w:rPr>
          <w:b/>
          <w:bCs/>
          <w:sz w:val="96"/>
          <w:szCs w:val="96"/>
        </w:rPr>
      </w:pPr>
      <w:r>
        <w:rPr>
          <w:b/>
          <w:bCs/>
          <w:noProof/>
        </w:rPr>
        <w:drawing>
          <wp:anchor distT="0" distB="0" distL="114300" distR="114300" simplePos="0" relativeHeight="251658240" behindDoc="0" locked="0" layoutInCell="1" allowOverlap="1" wp14:anchorId="44791585" wp14:editId="0752AEDB">
            <wp:simplePos x="0" y="0"/>
            <wp:positionH relativeFrom="column">
              <wp:posOffset>806161</wp:posOffset>
            </wp:positionH>
            <wp:positionV relativeFrom="paragraph">
              <wp:posOffset>0</wp:posOffset>
            </wp:positionV>
            <wp:extent cx="4648200" cy="4490634"/>
            <wp:effectExtent l="0" t="0" r="0"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17.jpg"/>
                    <pic:cNvPicPr/>
                  </pic:nvPicPr>
                  <pic:blipFill>
                    <a:blip r:embed="rId11">
                      <a:extLst>
                        <a:ext uri="{28A0092B-C50C-407E-A947-70E740481C1C}">
                          <a14:useLocalDpi xmlns:a14="http://schemas.microsoft.com/office/drawing/2010/main" val="0"/>
                        </a:ext>
                      </a:extLst>
                    </a:blip>
                    <a:stretch>
                      <a:fillRect/>
                    </a:stretch>
                  </pic:blipFill>
                  <pic:spPr>
                    <a:xfrm>
                      <a:off x="0" y="0"/>
                      <a:ext cx="4648200" cy="4490634"/>
                    </a:xfrm>
                    <a:prstGeom prst="rect">
                      <a:avLst/>
                    </a:prstGeom>
                  </pic:spPr>
                </pic:pic>
              </a:graphicData>
            </a:graphic>
          </wp:anchor>
        </w:drawing>
      </w:r>
    </w:p>
    <w:p w14:paraId="29C961CE" w14:textId="77777777" w:rsidR="006C5AA2" w:rsidRPr="001E74D8" w:rsidRDefault="006C5AA2" w:rsidP="006C5AA2">
      <w:pPr>
        <w:pStyle w:val="Titolo"/>
        <w:jc w:val="left"/>
        <w:rPr>
          <w:rFonts w:ascii="Arial Rounded MT Bold" w:hAnsi="Arial Rounded MT Bold"/>
          <w:b/>
          <w:bCs/>
          <w:sz w:val="96"/>
          <w:szCs w:val="96"/>
          <w:u w:val="single"/>
        </w:rPr>
      </w:pPr>
    </w:p>
    <w:p w14:paraId="2D1F31C8" w14:textId="4C6069D8" w:rsidR="006C5AA2" w:rsidRPr="001E74D8" w:rsidRDefault="00A61879" w:rsidP="001E74D8">
      <w:pPr>
        <w:pStyle w:val="Titolo"/>
        <w:jc w:val="center"/>
        <w:rPr>
          <w:rFonts w:ascii="Arial Rounded MT Bold" w:hAnsi="Arial Rounded MT Bold"/>
          <w:b/>
          <w:bCs/>
          <w:sz w:val="96"/>
          <w:szCs w:val="96"/>
        </w:rPr>
      </w:pPr>
      <w:r w:rsidRPr="001E74D8">
        <w:rPr>
          <w:rFonts w:ascii="Arial Rounded MT Bold" w:hAnsi="Arial Rounded MT Bold"/>
          <w:b/>
          <w:bCs/>
          <w:sz w:val="96"/>
          <w:szCs w:val="96"/>
        </w:rPr>
        <w:t>SYSTEM DESIGN DOCUMENT</w:t>
      </w:r>
    </w:p>
    <w:p w14:paraId="170DA305" w14:textId="63F461BA" w:rsidR="00A10484" w:rsidRDefault="006C5AA2" w:rsidP="006C5AA2">
      <w:pPr>
        <w:jc w:val="left"/>
        <w:rPr>
          <w:b/>
          <w:bCs/>
        </w:rPr>
      </w:pPr>
      <w:r>
        <w:rPr>
          <w:b/>
          <w:bCs/>
        </w:rPr>
        <w:br w:type="page"/>
      </w:r>
    </w:p>
    <w:sdt>
      <w:sdtPr>
        <w:rPr>
          <w:rFonts w:asciiTheme="minorHAnsi" w:eastAsiaTheme="minorEastAsia" w:hAnsiTheme="minorHAnsi" w:cstheme="minorBidi"/>
          <w:b w:val="0"/>
          <w:bCs w:val="0"/>
          <w:smallCaps w:val="0"/>
          <w:sz w:val="22"/>
          <w:szCs w:val="22"/>
        </w:rPr>
        <w:id w:val="-965730555"/>
        <w:docPartObj>
          <w:docPartGallery w:val="Table of Contents"/>
          <w:docPartUnique/>
        </w:docPartObj>
      </w:sdtPr>
      <w:sdtEndPr/>
      <w:sdtContent>
        <w:p w14:paraId="2672C256" w14:textId="53B56AAE" w:rsidR="00107058" w:rsidRPr="00107058" w:rsidRDefault="00107058">
          <w:pPr>
            <w:pStyle w:val="Titolosommario"/>
            <w:rPr>
              <w:sz w:val="44"/>
              <w:szCs w:val="44"/>
            </w:rPr>
          </w:pPr>
          <w:r w:rsidRPr="00107058">
            <w:rPr>
              <w:sz w:val="44"/>
              <w:szCs w:val="44"/>
            </w:rPr>
            <w:t>Sommario</w:t>
          </w:r>
        </w:p>
        <w:p w14:paraId="6E24C8DC" w14:textId="61474B71" w:rsidR="00587F7A" w:rsidRPr="00587F7A" w:rsidRDefault="00107058">
          <w:pPr>
            <w:pStyle w:val="Sommario1"/>
            <w:rPr>
              <w:b w:val="0"/>
              <w:bCs w:val="0"/>
              <w:sz w:val="28"/>
              <w:szCs w:val="28"/>
              <w:lang w:eastAsia="it-IT"/>
            </w:rPr>
          </w:pPr>
          <w:r w:rsidRPr="006A3BE4">
            <w:rPr>
              <w:sz w:val="36"/>
              <w:szCs w:val="36"/>
            </w:rPr>
            <w:fldChar w:fldCharType="begin"/>
          </w:r>
          <w:r w:rsidRPr="006A3BE4">
            <w:rPr>
              <w:sz w:val="36"/>
              <w:szCs w:val="36"/>
            </w:rPr>
            <w:instrText xml:space="preserve"> TOC \o "1-3" \h \z \u </w:instrText>
          </w:r>
          <w:r w:rsidRPr="006A3BE4">
            <w:rPr>
              <w:sz w:val="36"/>
              <w:szCs w:val="36"/>
            </w:rPr>
            <w:fldChar w:fldCharType="separate"/>
          </w:r>
          <w:hyperlink w:anchor="_Toc29823390" w:history="1">
            <w:r w:rsidR="00587F7A" w:rsidRPr="00587F7A">
              <w:rPr>
                <w:rStyle w:val="Collegamentoipertestuale"/>
                <w:sz w:val="28"/>
                <w:szCs w:val="28"/>
              </w:rPr>
              <w:t>1.</w:t>
            </w:r>
            <w:r w:rsidR="00587F7A" w:rsidRPr="00587F7A">
              <w:rPr>
                <w:b w:val="0"/>
                <w:bCs w:val="0"/>
                <w:sz w:val="28"/>
                <w:szCs w:val="28"/>
                <w:lang w:eastAsia="it-IT"/>
              </w:rPr>
              <w:tab/>
            </w:r>
            <w:r w:rsidR="00587F7A" w:rsidRPr="00587F7A">
              <w:rPr>
                <w:rStyle w:val="Collegamentoipertestuale"/>
                <w:sz w:val="28"/>
                <w:szCs w:val="28"/>
              </w:rPr>
              <w:t>Introduzione</w:t>
            </w:r>
            <w:r w:rsidR="00587F7A" w:rsidRPr="00587F7A">
              <w:rPr>
                <w:webHidden/>
                <w:sz w:val="28"/>
                <w:szCs w:val="28"/>
              </w:rPr>
              <w:tab/>
            </w:r>
            <w:r w:rsidR="00587F7A" w:rsidRPr="00587F7A">
              <w:rPr>
                <w:webHidden/>
                <w:sz w:val="28"/>
                <w:szCs w:val="28"/>
              </w:rPr>
              <w:fldChar w:fldCharType="begin"/>
            </w:r>
            <w:r w:rsidR="00587F7A" w:rsidRPr="00587F7A">
              <w:rPr>
                <w:webHidden/>
                <w:sz w:val="28"/>
                <w:szCs w:val="28"/>
              </w:rPr>
              <w:instrText xml:space="preserve"> PAGEREF _Toc29823390 \h </w:instrText>
            </w:r>
            <w:r w:rsidR="00587F7A" w:rsidRPr="00587F7A">
              <w:rPr>
                <w:webHidden/>
                <w:sz w:val="28"/>
                <w:szCs w:val="28"/>
              </w:rPr>
            </w:r>
            <w:r w:rsidR="00587F7A" w:rsidRPr="00587F7A">
              <w:rPr>
                <w:webHidden/>
                <w:sz w:val="28"/>
                <w:szCs w:val="28"/>
              </w:rPr>
              <w:fldChar w:fldCharType="separate"/>
            </w:r>
            <w:r w:rsidR="004F2F58">
              <w:rPr>
                <w:webHidden/>
                <w:sz w:val="28"/>
                <w:szCs w:val="28"/>
              </w:rPr>
              <w:t>3</w:t>
            </w:r>
            <w:r w:rsidR="00587F7A" w:rsidRPr="00587F7A">
              <w:rPr>
                <w:webHidden/>
                <w:sz w:val="28"/>
                <w:szCs w:val="28"/>
              </w:rPr>
              <w:fldChar w:fldCharType="end"/>
            </w:r>
          </w:hyperlink>
        </w:p>
        <w:p w14:paraId="143A9A6F" w14:textId="7085DE6B" w:rsidR="00587F7A" w:rsidRPr="00587F7A" w:rsidRDefault="0024210E">
          <w:pPr>
            <w:pStyle w:val="Sommario2"/>
            <w:tabs>
              <w:tab w:val="left" w:pos="880"/>
              <w:tab w:val="right" w:leader="dot" w:pos="9017"/>
            </w:tabs>
            <w:rPr>
              <w:noProof/>
              <w:sz w:val="28"/>
              <w:szCs w:val="28"/>
              <w:lang w:eastAsia="it-IT"/>
            </w:rPr>
          </w:pPr>
          <w:hyperlink w:anchor="_Toc29823391" w:history="1">
            <w:r w:rsidR="00587F7A" w:rsidRPr="00587F7A">
              <w:rPr>
                <w:rStyle w:val="Collegamentoipertestuale"/>
                <w:noProof/>
                <w:sz w:val="28"/>
                <w:szCs w:val="28"/>
              </w:rPr>
              <w:t>1.1</w:t>
            </w:r>
            <w:r w:rsidR="00587F7A" w:rsidRPr="00587F7A">
              <w:rPr>
                <w:noProof/>
                <w:sz w:val="28"/>
                <w:szCs w:val="28"/>
                <w:lang w:eastAsia="it-IT"/>
              </w:rPr>
              <w:tab/>
            </w:r>
            <w:r w:rsidR="00587F7A" w:rsidRPr="00587F7A">
              <w:rPr>
                <w:rStyle w:val="Collegamentoipertestuale"/>
                <w:noProof/>
                <w:sz w:val="28"/>
                <w:szCs w:val="28"/>
              </w:rPr>
              <w:t>Scopo del sistema</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_Toc29823391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3</w:t>
            </w:r>
            <w:r w:rsidR="00587F7A" w:rsidRPr="00587F7A">
              <w:rPr>
                <w:noProof/>
                <w:webHidden/>
                <w:sz w:val="28"/>
                <w:szCs w:val="28"/>
              </w:rPr>
              <w:fldChar w:fldCharType="end"/>
            </w:r>
          </w:hyperlink>
        </w:p>
        <w:p w14:paraId="27434734" w14:textId="5C1CA630" w:rsidR="00587F7A" w:rsidRPr="00587F7A" w:rsidRDefault="0024210E">
          <w:pPr>
            <w:pStyle w:val="Sommario2"/>
            <w:tabs>
              <w:tab w:val="left" w:pos="880"/>
              <w:tab w:val="right" w:leader="dot" w:pos="9017"/>
            </w:tabs>
            <w:rPr>
              <w:noProof/>
              <w:sz w:val="28"/>
              <w:szCs w:val="28"/>
              <w:lang w:eastAsia="it-IT"/>
            </w:rPr>
          </w:pPr>
          <w:hyperlink w:anchor="_Toc29823392" w:history="1">
            <w:r w:rsidR="00587F7A" w:rsidRPr="00587F7A">
              <w:rPr>
                <w:rStyle w:val="Collegamentoipertestuale"/>
                <w:noProof/>
                <w:sz w:val="28"/>
                <w:szCs w:val="28"/>
              </w:rPr>
              <w:t>1.2</w:t>
            </w:r>
            <w:r w:rsidR="00587F7A" w:rsidRPr="00587F7A">
              <w:rPr>
                <w:noProof/>
                <w:sz w:val="28"/>
                <w:szCs w:val="28"/>
                <w:lang w:eastAsia="it-IT"/>
              </w:rPr>
              <w:tab/>
            </w:r>
            <w:r w:rsidR="00587F7A" w:rsidRPr="00587F7A">
              <w:rPr>
                <w:rStyle w:val="Collegamentoipertestuale"/>
                <w:noProof/>
                <w:sz w:val="28"/>
                <w:szCs w:val="28"/>
              </w:rPr>
              <w:t>Obiettivi di progettazione</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_Toc29823392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3</w:t>
            </w:r>
            <w:r w:rsidR="00587F7A" w:rsidRPr="00587F7A">
              <w:rPr>
                <w:noProof/>
                <w:webHidden/>
                <w:sz w:val="28"/>
                <w:szCs w:val="28"/>
              </w:rPr>
              <w:fldChar w:fldCharType="end"/>
            </w:r>
          </w:hyperlink>
        </w:p>
        <w:p w14:paraId="5B0F562E" w14:textId="56BC7243" w:rsidR="00587F7A" w:rsidRPr="00587F7A" w:rsidRDefault="0024210E">
          <w:pPr>
            <w:pStyle w:val="Sommario2"/>
            <w:tabs>
              <w:tab w:val="left" w:pos="880"/>
              <w:tab w:val="right" w:leader="dot" w:pos="9017"/>
            </w:tabs>
            <w:rPr>
              <w:noProof/>
              <w:sz w:val="28"/>
              <w:szCs w:val="28"/>
              <w:lang w:eastAsia="it-IT"/>
            </w:rPr>
          </w:pPr>
          <w:hyperlink w:anchor="_Toc29823393" w:history="1">
            <w:r w:rsidR="00587F7A" w:rsidRPr="00587F7A">
              <w:rPr>
                <w:rStyle w:val="Collegamentoipertestuale"/>
                <w:noProof/>
                <w:sz w:val="28"/>
                <w:szCs w:val="28"/>
              </w:rPr>
              <w:t>1.3</w:t>
            </w:r>
            <w:r w:rsidR="00587F7A" w:rsidRPr="00587F7A">
              <w:rPr>
                <w:noProof/>
                <w:sz w:val="28"/>
                <w:szCs w:val="28"/>
                <w:lang w:eastAsia="it-IT"/>
              </w:rPr>
              <w:tab/>
            </w:r>
            <w:r w:rsidR="00587F7A" w:rsidRPr="00587F7A">
              <w:rPr>
                <w:rStyle w:val="Collegamentoipertestuale"/>
                <w:noProof/>
                <w:sz w:val="28"/>
                <w:szCs w:val="28"/>
              </w:rPr>
              <w:t>Definizioni, acronimi e abbreviazioni</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_Toc29823393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3</w:t>
            </w:r>
            <w:r w:rsidR="00587F7A" w:rsidRPr="00587F7A">
              <w:rPr>
                <w:noProof/>
                <w:webHidden/>
                <w:sz w:val="28"/>
                <w:szCs w:val="28"/>
              </w:rPr>
              <w:fldChar w:fldCharType="end"/>
            </w:r>
          </w:hyperlink>
        </w:p>
        <w:p w14:paraId="7669F6B4" w14:textId="457F9011" w:rsidR="00587F7A" w:rsidRPr="00587F7A" w:rsidRDefault="0024210E">
          <w:pPr>
            <w:pStyle w:val="Sommario2"/>
            <w:tabs>
              <w:tab w:val="left" w:pos="880"/>
              <w:tab w:val="right" w:leader="dot" w:pos="9017"/>
            </w:tabs>
            <w:rPr>
              <w:noProof/>
              <w:sz w:val="28"/>
              <w:szCs w:val="28"/>
              <w:lang w:eastAsia="it-IT"/>
            </w:rPr>
          </w:pPr>
          <w:hyperlink w:anchor="_Toc29823394" w:history="1">
            <w:r w:rsidR="00587F7A" w:rsidRPr="00587F7A">
              <w:rPr>
                <w:rStyle w:val="Collegamentoipertestuale"/>
                <w:noProof/>
                <w:sz w:val="28"/>
                <w:szCs w:val="28"/>
              </w:rPr>
              <w:t>1.4</w:t>
            </w:r>
            <w:r w:rsidR="00587F7A" w:rsidRPr="00587F7A">
              <w:rPr>
                <w:noProof/>
                <w:sz w:val="28"/>
                <w:szCs w:val="28"/>
                <w:lang w:eastAsia="it-IT"/>
              </w:rPr>
              <w:tab/>
            </w:r>
            <w:r w:rsidR="00587F7A" w:rsidRPr="00587F7A">
              <w:rPr>
                <w:rStyle w:val="Collegamentoipertestuale"/>
                <w:noProof/>
                <w:sz w:val="28"/>
                <w:szCs w:val="28"/>
              </w:rPr>
              <w:t>Riferimenti</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_Toc29823394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3</w:t>
            </w:r>
            <w:r w:rsidR="00587F7A" w:rsidRPr="00587F7A">
              <w:rPr>
                <w:noProof/>
                <w:webHidden/>
                <w:sz w:val="28"/>
                <w:szCs w:val="28"/>
              </w:rPr>
              <w:fldChar w:fldCharType="end"/>
            </w:r>
          </w:hyperlink>
        </w:p>
        <w:p w14:paraId="5A2A48FB" w14:textId="5C426C5B" w:rsidR="00587F7A" w:rsidRPr="00587F7A" w:rsidRDefault="0024210E">
          <w:pPr>
            <w:pStyle w:val="Sommario2"/>
            <w:tabs>
              <w:tab w:val="left" w:pos="880"/>
              <w:tab w:val="right" w:leader="dot" w:pos="9017"/>
            </w:tabs>
            <w:rPr>
              <w:noProof/>
              <w:sz w:val="28"/>
              <w:szCs w:val="28"/>
              <w:lang w:eastAsia="it-IT"/>
            </w:rPr>
          </w:pPr>
          <w:hyperlink w:anchor="_Toc29823395" w:history="1">
            <w:r w:rsidR="00587F7A" w:rsidRPr="00587F7A">
              <w:rPr>
                <w:rStyle w:val="Collegamentoipertestuale"/>
                <w:noProof/>
                <w:sz w:val="28"/>
                <w:szCs w:val="28"/>
              </w:rPr>
              <w:t>1.5</w:t>
            </w:r>
            <w:r w:rsidR="00587F7A" w:rsidRPr="00587F7A">
              <w:rPr>
                <w:noProof/>
                <w:sz w:val="28"/>
                <w:szCs w:val="28"/>
                <w:lang w:eastAsia="it-IT"/>
              </w:rPr>
              <w:tab/>
            </w:r>
            <w:r w:rsidR="00587F7A" w:rsidRPr="00587F7A">
              <w:rPr>
                <w:rStyle w:val="Collegamentoipertestuale"/>
                <w:noProof/>
                <w:sz w:val="28"/>
                <w:szCs w:val="28"/>
              </w:rPr>
              <w:t>Panoramica</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_Toc29823395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3</w:t>
            </w:r>
            <w:r w:rsidR="00587F7A" w:rsidRPr="00587F7A">
              <w:rPr>
                <w:noProof/>
                <w:webHidden/>
                <w:sz w:val="28"/>
                <w:szCs w:val="28"/>
              </w:rPr>
              <w:fldChar w:fldCharType="end"/>
            </w:r>
          </w:hyperlink>
        </w:p>
        <w:p w14:paraId="233EAD1C" w14:textId="6B8A3E35" w:rsidR="00587F7A" w:rsidRPr="00587F7A" w:rsidRDefault="0024210E">
          <w:pPr>
            <w:pStyle w:val="Sommario1"/>
            <w:rPr>
              <w:b w:val="0"/>
              <w:bCs w:val="0"/>
              <w:sz w:val="28"/>
              <w:szCs w:val="28"/>
              <w:lang w:eastAsia="it-IT"/>
            </w:rPr>
          </w:pPr>
          <w:hyperlink w:anchor="_Toc29823396" w:history="1">
            <w:r w:rsidR="00587F7A" w:rsidRPr="00587F7A">
              <w:rPr>
                <w:rStyle w:val="Collegamentoipertestuale"/>
                <w:sz w:val="28"/>
                <w:szCs w:val="28"/>
              </w:rPr>
              <w:t>2. Architettura attuale del software</w:t>
            </w:r>
            <w:r w:rsidR="00587F7A" w:rsidRPr="00587F7A">
              <w:rPr>
                <w:webHidden/>
                <w:sz w:val="28"/>
                <w:szCs w:val="28"/>
              </w:rPr>
              <w:tab/>
            </w:r>
            <w:r w:rsidR="00587F7A" w:rsidRPr="00587F7A">
              <w:rPr>
                <w:webHidden/>
                <w:sz w:val="28"/>
                <w:szCs w:val="28"/>
              </w:rPr>
              <w:fldChar w:fldCharType="begin"/>
            </w:r>
            <w:r w:rsidR="00587F7A" w:rsidRPr="00587F7A">
              <w:rPr>
                <w:webHidden/>
                <w:sz w:val="28"/>
                <w:szCs w:val="28"/>
              </w:rPr>
              <w:instrText xml:space="preserve"> PAGEREF _Toc29823396 \h </w:instrText>
            </w:r>
            <w:r w:rsidR="00587F7A" w:rsidRPr="00587F7A">
              <w:rPr>
                <w:webHidden/>
                <w:sz w:val="28"/>
                <w:szCs w:val="28"/>
              </w:rPr>
            </w:r>
            <w:r w:rsidR="00587F7A" w:rsidRPr="00587F7A">
              <w:rPr>
                <w:webHidden/>
                <w:sz w:val="28"/>
                <w:szCs w:val="28"/>
              </w:rPr>
              <w:fldChar w:fldCharType="separate"/>
            </w:r>
            <w:r w:rsidR="004F2F58">
              <w:rPr>
                <w:webHidden/>
                <w:sz w:val="28"/>
                <w:szCs w:val="28"/>
              </w:rPr>
              <w:t>4</w:t>
            </w:r>
            <w:r w:rsidR="00587F7A" w:rsidRPr="00587F7A">
              <w:rPr>
                <w:webHidden/>
                <w:sz w:val="28"/>
                <w:szCs w:val="28"/>
              </w:rPr>
              <w:fldChar w:fldCharType="end"/>
            </w:r>
          </w:hyperlink>
        </w:p>
        <w:p w14:paraId="3683E28A" w14:textId="2D8426A2" w:rsidR="00587F7A" w:rsidRPr="00587F7A" w:rsidRDefault="0024210E">
          <w:pPr>
            <w:pStyle w:val="Sommario1"/>
            <w:rPr>
              <w:b w:val="0"/>
              <w:bCs w:val="0"/>
              <w:sz w:val="28"/>
              <w:szCs w:val="28"/>
              <w:lang w:eastAsia="it-IT"/>
            </w:rPr>
          </w:pPr>
          <w:hyperlink w:anchor="_Toc29823397" w:history="1">
            <w:r w:rsidR="00587F7A" w:rsidRPr="00587F7A">
              <w:rPr>
                <w:rStyle w:val="Collegamentoipertestuale"/>
                <w:sz w:val="28"/>
                <w:szCs w:val="28"/>
              </w:rPr>
              <w:t>3. Architettura software proposta</w:t>
            </w:r>
            <w:r w:rsidR="00587F7A" w:rsidRPr="00587F7A">
              <w:rPr>
                <w:webHidden/>
                <w:sz w:val="28"/>
                <w:szCs w:val="28"/>
              </w:rPr>
              <w:tab/>
            </w:r>
            <w:r w:rsidR="00587F7A" w:rsidRPr="00587F7A">
              <w:rPr>
                <w:webHidden/>
                <w:sz w:val="28"/>
                <w:szCs w:val="28"/>
              </w:rPr>
              <w:fldChar w:fldCharType="begin"/>
            </w:r>
            <w:r w:rsidR="00587F7A" w:rsidRPr="00587F7A">
              <w:rPr>
                <w:webHidden/>
                <w:sz w:val="28"/>
                <w:szCs w:val="28"/>
              </w:rPr>
              <w:instrText xml:space="preserve"> PAGEREF _Toc29823397 \h </w:instrText>
            </w:r>
            <w:r w:rsidR="00587F7A" w:rsidRPr="00587F7A">
              <w:rPr>
                <w:webHidden/>
                <w:sz w:val="28"/>
                <w:szCs w:val="28"/>
              </w:rPr>
            </w:r>
            <w:r w:rsidR="00587F7A" w:rsidRPr="00587F7A">
              <w:rPr>
                <w:webHidden/>
                <w:sz w:val="28"/>
                <w:szCs w:val="28"/>
              </w:rPr>
              <w:fldChar w:fldCharType="separate"/>
            </w:r>
            <w:r w:rsidR="004F2F58">
              <w:rPr>
                <w:webHidden/>
                <w:sz w:val="28"/>
                <w:szCs w:val="28"/>
              </w:rPr>
              <w:t>4</w:t>
            </w:r>
            <w:r w:rsidR="00587F7A" w:rsidRPr="00587F7A">
              <w:rPr>
                <w:webHidden/>
                <w:sz w:val="28"/>
                <w:szCs w:val="28"/>
              </w:rPr>
              <w:fldChar w:fldCharType="end"/>
            </w:r>
          </w:hyperlink>
        </w:p>
        <w:p w14:paraId="7C969A07" w14:textId="64061BF5" w:rsidR="00587F7A" w:rsidRPr="00587F7A" w:rsidRDefault="0024210E">
          <w:pPr>
            <w:pStyle w:val="Sommario2"/>
            <w:tabs>
              <w:tab w:val="right" w:leader="dot" w:pos="9017"/>
            </w:tabs>
            <w:rPr>
              <w:noProof/>
              <w:sz w:val="28"/>
              <w:szCs w:val="28"/>
              <w:lang w:eastAsia="it-IT"/>
            </w:rPr>
          </w:pPr>
          <w:hyperlink w:anchor="_Toc29823398" w:history="1">
            <w:r w:rsidR="00587F7A" w:rsidRPr="00587F7A">
              <w:rPr>
                <w:rStyle w:val="Collegamentoipertestuale"/>
                <w:noProof/>
                <w:sz w:val="28"/>
                <w:szCs w:val="28"/>
              </w:rPr>
              <w:t>3.1 Panoramica</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_Toc29823398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4</w:t>
            </w:r>
            <w:r w:rsidR="00587F7A" w:rsidRPr="00587F7A">
              <w:rPr>
                <w:noProof/>
                <w:webHidden/>
                <w:sz w:val="28"/>
                <w:szCs w:val="28"/>
              </w:rPr>
              <w:fldChar w:fldCharType="end"/>
            </w:r>
          </w:hyperlink>
        </w:p>
        <w:p w14:paraId="389FECD7" w14:textId="24A0A60C" w:rsidR="00587F7A" w:rsidRPr="00587F7A" w:rsidRDefault="0024210E">
          <w:pPr>
            <w:pStyle w:val="Sommario2"/>
            <w:tabs>
              <w:tab w:val="right" w:leader="dot" w:pos="9017"/>
            </w:tabs>
            <w:rPr>
              <w:noProof/>
              <w:sz w:val="28"/>
              <w:szCs w:val="28"/>
              <w:lang w:eastAsia="it-IT"/>
            </w:rPr>
          </w:pPr>
          <w:hyperlink w:anchor="_Toc29823399" w:history="1">
            <w:r w:rsidR="00587F7A" w:rsidRPr="00587F7A">
              <w:rPr>
                <w:rStyle w:val="Collegamentoipertestuale"/>
                <w:noProof/>
                <w:sz w:val="28"/>
                <w:szCs w:val="28"/>
              </w:rPr>
              <w:t>3.2 Decomposizione del sottosistema</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_Toc29823399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4</w:t>
            </w:r>
            <w:r w:rsidR="00587F7A" w:rsidRPr="00587F7A">
              <w:rPr>
                <w:noProof/>
                <w:webHidden/>
                <w:sz w:val="28"/>
                <w:szCs w:val="28"/>
              </w:rPr>
              <w:fldChar w:fldCharType="end"/>
            </w:r>
          </w:hyperlink>
        </w:p>
        <w:p w14:paraId="6A4DB5F7" w14:textId="2A27B5C2" w:rsidR="00587F7A" w:rsidRPr="00587F7A" w:rsidRDefault="0024210E">
          <w:pPr>
            <w:pStyle w:val="Sommario2"/>
            <w:tabs>
              <w:tab w:val="right" w:leader="dot" w:pos="9017"/>
            </w:tabs>
            <w:rPr>
              <w:noProof/>
              <w:sz w:val="28"/>
              <w:szCs w:val="28"/>
              <w:lang w:eastAsia="it-IT"/>
            </w:rPr>
          </w:pPr>
          <w:hyperlink w:anchor="_Toc29823400" w:history="1">
            <w:r w:rsidR="00587F7A" w:rsidRPr="00587F7A">
              <w:rPr>
                <w:rStyle w:val="Collegamentoipertestuale"/>
                <w:noProof/>
                <w:sz w:val="28"/>
                <w:szCs w:val="28"/>
              </w:rPr>
              <w:t>3.3 Mappatura hardware/software</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_Toc29823400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6</w:t>
            </w:r>
            <w:r w:rsidR="00587F7A" w:rsidRPr="00587F7A">
              <w:rPr>
                <w:noProof/>
                <w:webHidden/>
                <w:sz w:val="28"/>
                <w:szCs w:val="28"/>
              </w:rPr>
              <w:fldChar w:fldCharType="end"/>
            </w:r>
          </w:hyperlink>
        </w:p>
        <w:p w14:paraId="424AB7F8" w14:textId="7A3FF6A3" w:rsidR="00587F7A" w:rsidRPr="00587F7A" w:rsidRDefault="0024210E">
          <w:pPr>
            <w:pStyle w:val="Sommario2"/>
            <w:tabs>
              <w:tab w:val="right" w:leader="dot" w:pos="9017"/>
            </w:tabs>
            <w:rPr>
              <w:noProof/>
              <w:sz w:val="28"/>
              <w:szCs w:val="28"/>
              <w:lang w:eastAsia="it-IT"/>
            </w:rPr>
          </w:pPr>
          <w:hyperlink w:anchor="_Toc29823401" w:history="1">
            <w:r w:rsidR="00587F7A" w:rsidRPr="00587F7A">
              <w:rPr>
                <w:rStyle w:val="Collegamentoipertestuale"/>
                <w:noProof/>
                <w:sz w:val="28"/>
                <w:szCs w:val="28"/>
              </w:rPr>
              <w:t>3.4 Gestione dei dati persistente</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_Toc29823401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7</w:t>
            </w:r>
            <w:r w:rsidR="00587F7A" w:rsidRPr="00587F7A">
              <w:rPr>
                <w:noProof/>
                <w:webHidden/>
                <w:sz w:val="28"/>
                <w:szCs w:val="28"/>
              </w:rPr>
              <w:fldChar w:fldCharType="end"/>
            </w:r>
          </w:hyperlink>
        </w:p>
        <w:p w14:paraId="47808CDF" w14:textId="19927692" w:rsidR="00587F7A" w:rsidRPr="00587F7A" w:rsidRDefault="0024210E">
          <w:pPr>
            <w:pStyle w:val="Sommario2"/>
            <w:tabs>
              <w:tab w:val="right" w:leader="dot" w:pos="9017"/>
            </w:tabs>
            <w:rPr>
              <w:noProof/>
              <w:sz w:val="28"/>
              <w:szCs w:val="28"/>
              <w:lang w:eastAsia="it-IT"/>
            </w:rPr>
          </w:pPr>
          <w:hyperlink w:anchor="_Toc29823402" w:history="1">
            <w:r w:rsidR="00587F7A" w:rsidRPr="00587F7A">
              <w:rPr>
                <w:rStyle w:val="Collegamentoipertestuale"/>
                <w:noProof/>
                <w:sz w:val="28"/>
                <w:szCs w:val="28"/>
              </w:rPr>
              <w:t>3.5 Controllo degli accessi e sicurezza</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_Toc29823402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9</w:t>
            </w:r>
            <w:r w:rsidR="00587F7A" w:rsidRPr="00587F7A">
              <w:rPr>
                <w:noProof/>
                <w:webHidden/>
                <w:sz w:val="28"/>
                <w:szCs w:val="28"/>
              </w:rPr>
              <w:fldChar w:fldCharType="end"/>
            </w:r>
          </w:hyperlink>
        </w:p>
        <w:p w14:paraId="29A91071" w14:textId="752374F8" w:rsidR="00587F7A" w:rsidRPr="00587F7A" w:rsidRDefault="0024210E">
          <w:pPr>
            <w:pStyle w:val="Sommario2"/>
            <w:tabs>
              <w:tab w:val="right" w:leader="dot" w:pos="9017"/>
            </w:tabs>
            <w:rPr>
              <w:noProof/>
              <w:sz w:val="28"/>
              <w:szCs w:val="28"/>
              <w:lang w:eastAsia="it-IT"/>
            </w:rPr>
          </w:pPr>
          <w:hyperlink w:anchor="_Toc29823403" w:history="1">
            <w:r w:rsidR="00587F7A" w:rsidRPr="00587F7A">
              <w:rPr>
                <w:rStyle w:val="Collegamentoipertestuale"/>
                <w:noProof/>
                <w:sz w:val="28"/>
                <w:szCs w:val="28"/>
              </w:rPr>
              <w:t>3.6 Controllo globale del software</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_Toc29823403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10</w:t>
            </w:r>
            <w:r w:rsidR="00587F7A" w:rsidRPr="00587F7A">
              <w:rPr>
                <w:noProof/>
                <w:webHidden/>
                <w:sz w:val="28"/>
                <w:szCs w:val="28"/>
              </w:rPr>
              <w:fldChar w:fldCharType="end"/>
            </w:r>
          </w:hyperlink>
        </w:p>
        <w:p w14:paraId="55E89930" w14:textId="27E8D1B3" w:rsidR="00587F7A" w:rsidRPr="00587F7A" w:rsidRDefault="0024210E">
          <w:pPr>
            <w:pStyle w:val="Sommario2"/>
            <w:tabs>
              <w:tab w:val="right" w:leader="dot" w:pos="9017"/>
            </w:tabs>
            <w:rPr>
              <w:noProof/>
              <w:sz w:val="28"/>
              <w:szCs w:val="28"/>
              <w:lang w:eastAsia="it-IT"/>
            </w:rPr>
          </w:pPr>
          <w:hyperlink w:anchor="_Toc29823404" w:history="1">
            <w:r w:rsidR="00587F7A" w:rsidRPr="00587F7A">
              <w:rPr>
                <w:rStyle w:val="Collegamentoipertestuale"/>
                <w:noProof/>
                <w:sz w:val="28"/>
                <w:szCs w:val="28"/>
              </w:rPr>
              <w:t>3.7 Condizioni al contorno</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_Toc29823404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10</w:t>
            </w:r>
            <w:r w:rsidR="00587F7A" w:rsidRPr="00587F7A">
              <w:rPr>
                <w:noProof/>
                <w:webHidden/>
                <w:sz w:val="28"/>
                <w:szCs w:val="28"/>
              </w:rPr>
              <w:fldChar w:fldCharType="end"/>
            </w:r>
          </w:hyperlink>
        </w:p>
        <w:p w14:paraId="5749B3FB" w14:textId="6988410F" w:rsidR="00587F7A" w:rsidRPr="00587F7A" w:rsidRDefault="0024210E">
          <w:pPr>
            <w:pStyle w:val="Sommario1"/>
            <w:rPr>
              <w:b w:val="0"/>
              <w:bCs w:val="0"/>
              <w:sz w:val="28"/>
              <w:szCs w:val="28"/>
              <w:lang w:eastAsia="it-IT"/>
            </w:rPr>
          </w:pPr>
          <w:hyperlink w:anchor="_Toc29823405" w:history="1">
            <w:r w:rsidR="00587F7A" w:rsidRPr="00587F7A">
              <w:rPr>
                <w:rStyle w:val="Collegamentoipertestuale"/>
                <w:sz w:val="28"/>
                <w:szCs w:val="28"/>
              </w:rPr>
              <w:t>4. Servizi del sottosistema</w:t>
            </w:r>
            <w:r w:rsidR="00587F7A" w:rsidRPr="00587F7A">
              <w:rPr>
                <w:webHidden/>
                <w:sz w:val="28"/>
                <w:szCs w:val="28"/>
              </w:rPr>
              <w:tab/>
            </w:r>
            <w:r w:rsidR="00587F7A" w:rsidRPr="00587F7A">
              <w:rPr>
                <w:webHidden/>
                <w:sz w:val="28"/>
                <w:szCs w:val="28"/>
              </w:rPr>
              <w:fldChar w:fldCharType="begin"/>
            </w:r>
            <w:r w:rsidR="00587F7A" w:rsidRPr="00587F7A">
              <w:rPr>
                <w:webHidden/>
                <w:sz w:val="28"/>
                <w:szCs w:val="28"/>
              </w:rPr>
              <w:instrText xml:space="preserve"> PAGEREF _Toc29823405 \h </w:instrText>
            </w:r>
            <w:r w:rsidR="00587F7A" w:rsidRPr="00587F7A">
              <w:rPr>
                <w:webHidden/>
                <w:sz w:val="28"/>
                <w:szCs w:val="28"/>
              </w:rPr>
            </w:r>
            <w:r w:rsidR="00587F7A" w:rsidRPr="00587F7A">
              <w:rPr>
                <w:webHidden/>
                <w:sz w:val="28"/>
                <w:szCs w:val="28"/>
              </w:rPr>
              <w:fldChar w:fldCharType="separate"/>
            </w:r>
            <w:r w:rsidR="004F2F58">
              <w:rPr>
                <w:webHidden/>
                <w:sz w:val="28"/>
                <w:szCs w:val="28"/>
              </w:rPr>
              <w:t>12</w:t>
            </w:r>
            <w:r w:rsidR="00587F7A" w:rsidRPr="00587F7A">
              <w:rPr>
                <w:webHidden/>
                <w:sz w:val="28"/>
                <w:szCs w:val="28"/>
              </w:rPr>
              <w:fldChar w:fldCharType="end"/>
            </w:r>
          </w:hyperlink>
        </w:p>
        <w:p w14:paraId="418A9374" w14:textId="22E6509D" w:rsidR="00587F7A" w:rsidRPr="00587F7A" w:rsidRDefault="0024210E">
          <w:pPr>
            <w:pStyle w:val="Sommario2"/>
            <w:tabs>
              <w:tab w:val="right" w:leader="dot" w:pos="9017"/>
            </w:tabs>
            <w:rPr>
              <w:noProof/>
              <w:sz w:val="28"/>
              <w:szCs w:val="28"/>
              <w:lang w:eastAsia="it-IT"/>
            </w:rPr>
          </w:pPr>
          <w:hyperlink w:anchor="_Toc29823406" w:history="1">
            <w:r w:rsidR="00587F7A" w:rsidRPr="00587F7A">
              <w:rPr>
                <w:rStyle w:val="Collegamentoipertestuale"/>
                <w:noProof/>
                <w:sz w:val="28"/>
                <w:szCs w:val="28"/>
              </w:rPr>
              <w:t>4.1 AuthenticationManager</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_Toc29823406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12</w:t>
            </w:r>
            <w:r w:rsidR="00587F7A" w:rsidRPr="00587F7A">
              <w:rPr>
                <w:noProof/>
                <w:webHidden/>
                <w:sz w:val="28"/>
                <w:szCs w:val="28"/>
              </w:rPr>
              <w:fldChar w:fldCharType="end"/>
            </w:r>
          </w:hyperlink>
        </w:p>
        <w:p w14:paraId="7C4798DC" w14:textId="339F1D43" w:rsidR="00587F7A" w:rsidRPr="00587F7A" w:rsidRDefault="0024210E">
          <w:pPr>
            <w:pStyle w:val="Sommario2"/>
            <w:tabs>
              <w:tab w:val="right" w:leader="dot" w:pos="9017"/>
            </w:tabs>
            <w:rPr>
              <w:noProof/>
              <w:sz w:val="28"/>
              <w:szCs w:val="28"/>
              <w:lang w:eastAsia="it-IT"/>
            </w:rPr>
          </w:pPr>
          <w:hyperlink w:anchor="_Toc29823407" w:history="1">
            <w:r w:rsidR="00587F7A" w:rsidRPr="00587F7A">
              <w:rPr>
                <w:rStyle w:val="Collegamentoipertestuale"/>
                <w:noProof/>
                <w:sz w:val="28"/>
                <w:szCs w:val="28"/>
              </w:rPr>
              <w:t>4.2 TitolareManager</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_Toc29823407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12</w:t>
            </w:r>
            <w:r w:rsidR="00587F7A" w:rsidRPr="00587F7A">
              <w:rPr>
                <w:noProof/>
                <w:webHidden/>
                <w:sz w:val="28"/>
                <w:szCs w:val="28"/>
              </w:rPr>
              <w:fldChar w:fldCharType="end"/>
            </w:r>
          </w:hyperlink>
        </w:p>
        <w:p w14:paraId="61C03A50" w14:textId="458DA285" w:rsidR="00587F7A" w:rsidRPr="00587F7A" w:rsidRDefault="0024210E">
          <w:pPr>
            <w:pStyle w:val="Sommario2"/>
            <w:tabs>
              <w:tab w:val="right" w:leader="dot" w:pos="9017"/>
            </w:tabs>
            <w:rPr>
              <w:noProof/>
              <w:sz w:val="28"/>
              <w:szCs w:val="28"/>
              <w:lang w:eastAsia="it-IT"/>
            </w:rPr>
          </w:pPr>
          <w:hyperlink w:anchor="_Toc29823408" w:history="1">
            <w:r w:rsidR="00587F7A" w:rsidRPr="00587F7A">
              <w:rPr>
                <w:rStyle w:val="Collegamentoipertestuale"/>
                <w:noProof/>
                <w:sz w:val="28"/>
                <w:szCs w:val="28"/>
              </w:rPr>
              <w:t>4.3 OrdineManager</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_Toc29823408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12</w:t>
            </w:r>
            <w:r w:rsidR="00587F7A" w:rsidRPr="00587F7A">
              <w:rPr>
                <w:noProof/>
                <w:webHidden/>
                <w:sz w:val="28"/>
                <w:szCs w:val="28"/>
              </w:rPr>
              <w:fldChar w:fldCharType="end"/>
            </w:r>
          </w:hyperlink>
        </w:p>
        <w:p w14:paraId="2689FBC9" w14:textId="4182DAA7" w:rsidR="00587F7A" w:rsidRPr="00587F7A" w:rsidRDefault="0024210E">
          <w:pPr>
            <w:pStyle w:val="Sommario2"/>
            <w:tabs>
              <w:tab w:val="right" w:leader="dot" w:pos="9017"/>
            </w:tabs>
            <w:rPr>
              <w:noProof/>
              <w:sz w:val="28"/>
              <w:szCs w:val="28"/>
              <w:lang w:eastAsia="it-IT"/>
            </w:rPr>
          </w:pPr>
          <w:hyperlink w:anchor="_Toc29823409" w:history="1">
            <w:r w:rsidR="00587F7A" w:rsidRPr="00587F7A">
              <w:rPr>
                <w:rStyle w:val="Collegamentoipertestuale"/>
                <w:noProof/>
                <w:sz w:val="28"/>
                <w:szCs w:val="28"/>
              </w:rPr>
              <w:t>4.4 MenuManager</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_Toc29823409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13</w:t>
            </w:r>
            <w:r w:rsidR="00587F7A" w:rsidRPr="00587F7A">
              <w:rPr>
                <w:noProof/>
                <w:webHidden/>
                <w:sz w:val="28"/>
                <w:szCs w:val="28"/>
              </w:rPr>
              <w:fldChar w:fldCharType="end"/>
            </w:r>
          </w:hyperlink>
        </w:p>
        <w:p w14:paraId="168D1701" w14:textId="795CFFC6" w:rsidR="00587F7A" w:rsidRPr="00587F7A" w:rsidRDefault="0024210E">
          <w:pPr>
            <w:pStyle w:val="Sommario2"/>
            <w:tabs>
              <w:tab w:val="right" w:leader="dot" w:pos="9017"/>
            </w:tabs>
            <w:rPr>
              <w:noProof/>
              <w:sz w:val="28"/>
              <w:szCs w:val="28"/>
              <w:lang w:eastAsia="it-IT"/>
            </w:rPr>
          </w:pPr>
          <w:hyperlink w:anchor="_Toc29823410" w:history="1">
            <w:r w:rsidR="00587F7A" w:rsidRPr="00587F7A">
              <w:rPr>
                <w:rStyle w:val="Collegamentoipertestuale"/>
                <w:noProof/>
                <w:sz w:val="28"/>
                <w:szCs w:val="28"/>
              </w:rPr>
              <w:t>4.5 AndroidClientApp</w:t>
            </w:r>
            <w:r w:rsidR="00587F7A" w:rsidRPr="00587F7A">
              <w:rPr>
                <w:noProof/>
                <w:webHidden/>
                <w:sz w:val="28"/>
                <w:szCs w:val="28"/>
              </w:rPr>
              <w:tab/>
            </w:r>
            <w:r w:rsidR="00587F7A" w:rsidRPr="00587F7A">
              <w:rPr>
                <w:noProof/>
                <w:webHidden/>
                <w:sz w:val="28"/>
                <w:szCs w:val="28"/>
              </w:rPr>
              <w:fldChar w:fldCharType="begin"/>
            </w:r>
            <w:r w:rsidR="00587F7A" w:rsidRPr="00587F7A">
              <w:rPr>
                <w:noProof/>
                <w:webHidden/>
                <w:sz w:val="28"/>
                <w:szCs w:val="28"/>
              </w:rPr>
              <w:instrText xml:space="preserve"> PAGEREF _Toc29823410 \h </w:instrText>
            </w:r>
            <w:r w:rsidR="00587F7A" w:rsidRPr="00587F7A">
              <w:rPr>
                <w:noProof/>
                <w:webHidden/>
                <w:sz w:val="28"/>
                <w:szCs w:val="28"/>
              </w:rPr>
            </w:r>
            <w:r w:rsidR="00587F7A" w:rsidRPr="00587F7A">
              <w:rPr>
                <w:noProof/>
                <w:webHidden/>
                <w:sz w:val="28"/>
                <w:szCs w:val="28"/>
              </w:rPr>
              <w:fldChar w:fldCharType="separate"/>
            </w:r>
            <w:r w:rsidR="004F2F58">
              <w:rPr>
                <w:noProof/>
                <w:webHidden/>
                <w:sz w:val="28"/>
                <w:szCs w:val="28"/>
              </w:rPr>
              <w:t>13</w:t>
            </w:r>
            <w:r w:rsidR="00587F7A" w:rsidRPr="00587F7A">
              <w:rPr>
                <w:noProof/>
                <w:webHidden/>
                <w:sz w:val="28"/>
                <w:szCs w:val="28"/>
              </w:rPr>
              <w:fldChar w:fldCharType="end"/>
            </w:r>
          </w:hyperlink>
        </w:p>
        <w:p w14:paraId="1B961A9C" w14:textId="779A1BAE" w:rsidR="00107058" w:rsidRDefault="00107058">
          <w:r w:rsidRPr="006A3BE4">
            <w:rPr>
              <w:b/>
              <w:bCs/>
              <w:sz w:val="36"/>
              <w:szCs w:val="36"/>
            </w:rPr>
            <w:fldChar w:fldCharType="end"/>
          </w:r>
        </w:p>
      </w:sdtContent>
    </w:sdt>
    <w:p w14:paraId="3156064C" w14:textId="0674096C" w:rsidR="00FF2F54" w:rsidRDefault="00FF2F54" w:rsidP="006C5AA2">
      <w:pPr>
        <w:jc w:val="left"/>
        <w:rPr>
          <w:rFonts w:asciiTheme="majorHAnsi" w:eastAsiaTheme="majorEastAsia" w:hAnsiTheme="majorHAnsi" w:cstheme="majorBidi"/>
          <w:b/>
          <w:bCs/>
          <w:sz w:val="56"/>
          <w:szCs w:val="56"/>
        </w:rPr>
      </w:pPr>
    </w:p>
    <w:p w14:paraId="2C9A24CA" w14:textId="53D3078B" w:rsidR="00FF2F54" w:rsidRDefault="00FF2F54" w:rsidP="006C5AA2">
      <w:pPr>
        <w:jc w:val="left"/>
        <w:rPr>
          <w:rFonts w:asciiTheme="majorHAnsi" w:eastAsiaTheme="majorEastAsia" w:hAnsiTheme="majorHAnsi" w:cstheme="majorBidi"/>
          <w:b/>
          <w:bCs/>
          <w:sz w:val="56"/>
          <w:szCs w:val="56"/>
        </w:rPr>
      </w:pPr>
    </w:p>
    <w:p w14:paraId="61D55282" w14:textId="4FCB3E76" w:rsidR="00487FEB" w:rsidRDefault="00487FEB" w:rsidP="006C5AA2">
      <w:pPr>
        <w:jc w:val="left"/>
        <w:rPr>
          <w:rFonts w:asciiTheme="majorHAnsi" w:eastAsiaTheme="majorEastAsia" w:hAnsiTheme="majorHAnsi" w:cstheme="majorBidi"/>
          <w:b/>
          <w:bCs/>
          <w:sz w:val="56"/>
          <w:szCs w:val="56"/>
        </w:rPr>
      </w:pPr>
    </w:p>
    <w:p w14:paraId="43280AA9" w14:textId="722DCE68" w:rsidR="00487FEB" w:rsidRPr="00581C41" w:rsidRDefault="00487FEB" w:rsidP="006C5AA2">
      <w:pPr>
        <w:jc w:val="left"/>
      </w:pPr>
    </w:p>
    <w:p w14:paraId="20C590A9" w14:textId="7EAA3D08" w:rsidR="00855982" w:rsidRDefault="00B61939" w:rsidP="0095235F">
      <w:pPr>
        <w:pStyle w:val="Titolo1"/>
        <w:numPr>
          <w:ilvl w:val="0"/>
          <w:numId w:val="1"/>
        </w:numPr>
      </w:pPr>
      <w:bookmarkStart w:id="0" w:name="_Toc29823390"/>
      <w:r>
        <w:t>Introduzione</w:t>
      </w:r>
      <w:bookmarkEnd w:id="0"/>
    </w:p>
    <w:p w14:paraId="079A552B" w14:textId="4279106F" w:rsidR="00A61879" w:rsidRDefault="00A61879" w:rsidP="0095235F">
      <w:pPr>
        <w:pStyle w:val="Titolo2"/>
        <w:numPr>
          <w:ilvl w:val="1"/>
          <w:numId w:val="1"/>
        </w:numPr>
      </w:pPr>
      <w:bookmarkStart w:id="1" w:name="_Toc29823391"/>
      <w:r>
        <w:t>Scopo del sistema</w:t>
      </w:r>
      <w:bookmarkEnd w:id="1"/>
    </w:p>
    <w:p w14:paraId="39784DAA" w14:textId="3E6E116A" w:rsidR="00FE7ED6" w:rsidRPr="0011200D" w:rsidRDefault="00FE7ED6" w:rsidP="00FE7ED6">
      <w:pPr>
        <w:pStyle w:val="Paragrafoelenco"/>
      </w:pPr>
      <w:r w:rsidRPr="0011200D">
        <w:t>Il titolare della paninoteca “</w:t>
      </w:r>
      <w:r w:rsidR="00073F10">
        <w:t>Menu</w:t>
      </w:r>
      <w:r w:rsidRPr="0011200D">
        <w:t xml:space="preserve"> Maxi” in Via dei Tribunali (Napoli), vuole rendere innovativa la sua attività adottando un sistema digitale che permett</w:t>
      </w:r>
      <w:r w:rsidR="00581C41">
        <w:t>a</w:t>
      </w:r>
      <w:r w:rsidRPr="0011200D">
        <w:t xml:space="preserve"> ai clienti di effettuare ordinazioni in modo rapido, e che permetta allo staff di tenerne traccia in tempo reale, al fine di velocizzare il servizio. Il software dovrà avere, inoltre, un’area specifica che permetta al titolare la gestione della contabilità.</w:t>
      </w:r>
    </w:p>
    <w:p w14:paraId="2137066F" w14:textId="645CB2BF" w:rsidR="00A61879" w:rsidRDefault="00A61879" w:rsidP="0095235F">
      <w:pPr>
        <w:pStyle w:val="Titolo2"/>
        <w:numPr>
          <w:ilvl w:val="1"/>
          <w:numId w:val="1"/>
        </w:numPr>
      </w:pPr>
      <w:bookmarkStart w:id="2" w:name="_Toc29823392"/>
      <w:r>
        <w:t>Obiettivi di progettazione</w:t>
      </w:r>
      <w:bookmarkEnd w:id="2"/>
    </w:p>
    <w:p w14:paraId="13EA18AC" w14:textId="77777777" w:rsidR="00FE7ED6" w:rsidRDefault="00FE7ED6" w:rsidP="00FE7ED6">
      <w:pPr>
        <w:ind w:left="708"/>
      </w:pPr>
      <w:r w:rsidRPr="00FE7ED6">
        <w:rPr>
          <w:b/>
          <w:bCs/>
        </w:rPr>
        <w:t>Tempi di risposta:</w:t>
      </w:r>
      <w:r>
        <w:t xml:space="preserve"> Il sistema dovrà essere performante e reattivo in ogni situazione e garantire tempi di risposta ragionevoli per l'utente, in modo che egli non percepisca il sistema come bloccato e non provi frustrazione durante il suo utilizzo. </w:t>
      </w:r>
    </w:p>
    <w:p w14:paraId="16C13D34" w14:textId="6246DA66" w:rsidR="00FE7ED6" w:rsidRDefault="00E908DC" w:rsidP="00FE7ED6">
      <w:pPr>
        <w:ind w:left="708"/>
      </w:pPr>
      <w:r>
        <w:rPr>
          <w:b/>
          <w:bCs/>
        </w:rPr>
        <w:t>Robustezza:</w:t>
      </w:r>
      <w:r w:rsidR="00FE7ED6">
        <w:t xml:space="preserve"> il sistema deve essere robusto, ovvero ogni volta che l’utente compila degli input di testo, l’input sarà controllato in modo da non permettere la sottomissione di input non ammesso.  </w:t>
      </w:r>
    </w:p>
    <w:p w14:paraId="0E55A8A5" w14:textId="53356920" w:rsidR="00FE7ED6" w:rsidRDefault="00FE7ED6" w:rsidP="00FE7ED6">
      <w:pPr>
        <w:ind w:left="708"/>
      </w:pPr>
      <w:r w:rsidRPr="00FE7ED6">
        <w:rPr>
          <w:b/>
          <w:bCs/>
        </w:rPr>
        <w:t>Sicurezza:</w:t>
      </w:r>
      <w:r>
        <w:t xml:space="preserve"> quando l’utente</w:t>
      </w:r>
      <w:r w:rsidR="00B769A8">
        <w:t xml:space="preserve"> </w:t>
      </w:r>
      <w:r>
        <w:t xml:space="preserve">cambia la password, quest’ultima viene criptata e salvata all’interno del database. </w:t>
      </w:r>
    </w:p>
    <w:p w14:paraId="073370A0" w14:textId="409A3609" w:rsidR="00FE7ED6" w:rsidRDefault="00FE7ED6" w:rsidP="00FE7ED6">
      <w:pPr>
        <w:ind w:left="708"/>
      </w:pPr>
      <w:r w:rsidRPr="00FE7ED6">
        <w:rPr>
          <w:b/>
          <w:bCs/>
        </w:rPr>
        <w:t>Criteri di costi (Tempo):</w:t>
      </w:r>
      <w:r>
        <w:t xml:space="preserve"> il sistema deve essere consegnato entro il secondo appello di </w:t>
      </w:r>
      <w:r w:rsidR="00B769A8">
        <w:t>Ingegneria del software</w:t>
      </w:r>
      <w:r>
        <w:t xml:space="preserve">. </w:t>
      </w:r>
    </w:p>
    <w:p w14:paraId="5B7463D2" w14:textId="77777777" w:rsidR="00FE7ED6" w:rsidRDefault="00FE7ED6" w:rsidP="00FE7ED6">
      <w:pPr>
        <w:ind w:left="708"/>
      </w:pPr>
      <w:r w:rsidRPr="00FE7ED6">
        <w:rPr>
          <w:b/>
          <w:bCs/>
        </w:rPr>
        <w:t>Criteri di mantenimento:</w:t>
      </w:r>
      <w:r>
        <w:t xml:space="preserve"> Il codice deve essere comprensibile e facile da modificare in caso di futuri cambiamenti. Per far questo si userà </w:t>
      </w:r>
      <w:proofErr w:type="spellStart"/>
      <w:r>
        <w:t>Javadoc</w:t>
      </w:r>
      <w:proofErr w:type="spellEnd"/>
      <w:r>
        <w:t xml:space="preserve"> per commentare i metodi, il che aiuterà l’individuazione del metodo da modificare. </w:t>
      </w:r>
    </w:p>
    <w:p w14:paraId="1B2643E3" w14:textId="797452CA" w:rsidR="00FE7ED6" w:rsidRDefault="00FE7ED6" w:rsidP="00FE7ED6">
      <w:pPr>
        <w:ind w:left="708"/>
      </w:pPr>
      <w:r w:rsidRPr="00FE7ED6">
        <w:rPr>
          <w:b/>
          <w:bCs/>
        </w:rPr>
        <w:t>Usabilità</w:t>
      </w:r>
      <w:r>
        <w:t xml:space="preserve">: </w:t>
      </w:r>
      <w:r w:rsidR="00581C41">
        <w:t>l’applicazione web</w:t>
      </w:r>
      <w:r w:rsidR="00B769A8">
        <w:t xml:space="preserve"> e l’app</w:t>
      </w:r>
      <w:r w:rsidR="00D33DAD">
        <w:t>licazione</w:t>
      </w:r>
      <w:r>
        <w:t xml:space="preserve"> </w:t>
      </w:r>
      <w:r w:rsidR="00581C41">
        <w:t xml:space="preserve">mobile </w:t>
      </w:r>
      <w:r>
        <w:t>dev</w:t>
      </w:r>
      <w:r w:rsidR="00B769A8">
        <w:t>ono</w:t>
      </w:r>
      <w:r>
        <w:t xml:space="preserve"> essere semplic</w:t>
      </w:r>
      <w:r w:rsidR="00B769A8">
        <w:t>i</w:t>
      </w:r>
      <w:r>
        <w:t xml:space="preserve"> dal punto di vista dell’usabilità. Con semplice si intende che</w:t>
      </w:r>
      <w:r w:rsidR="00B769A8">
        <w:t xml:space="preserve"> essi </w:t>
      </w:r>
      <w:r>
        <w:t>dev</w:t>
      </w:r>
      <w:r w:rsidR="00B769A8">
        <w:t>ono</w:t>
      </w:r>
      <w:r>
        <w:t xml:space="preserve"> guidare l’utente in tutte le azioni che fa, aiutandolo attraverso un’interfaccia semplice con immagini, testi e bottoni, in modo da minimizzare il numero di errori che un utente può commettere. </w:t>
      </w:r>
    </w:p>
    <w:p w14:paraId="33236A05" w14:textId="277157D5" w:rsidR="00A61879" w:rsidRDefault="00B769A8" w:rsidP="0095235F">
      <w:pPr>
        <w:pStyle w:val="Titolo2"/>
        <w:numPr>
          <w:ilvl w:val="1"/>
          <w:numId w:val="1"/>
        </w:numPr>
      </w:pPr>
      <w:bookmarkStart w:id="3" w:name="_Toc29823393"/>
      <w:r>
        <w:t>D</w:t>
      </w:r>
      <w:r w:rsidR="00A61879">
        <w:t>efinizioni, acronimi e abbreviazioni</w:t>
      </w:r>
      <w:bookmarkEnd w:id="3"/>
    </w:p>
    <w:p w14:paraId="42434BFD" w14:textId="7D0A58C9" w:rsidR="00D33DAD" w:rsidRDefault="00D33DAD" w:rsidP="00D33DAD">
      <w:pPr>
        <w:ind w:left="708"/>
      </w:pPr>
      <w:r>
        <w:t>RAD</w:t>
      </w:r>
      <w:r w:rsidR="00A75031">
        <w:t xml:space="preserve"> </w:t>
      </w:r>
      <w:r>
        <w:t>=</w:t>
      </w:r>
      <w:r w:rsidR="00A75031">
        <w:t xml:space="preserve"> </w:t>
      </w:r>
      <w:proofErr w:type="spellStart"/>
      <w:r>
        <w:t>Requirement</w:t>
      </w:r>
      <w:proofErr w:type="spellEnd"/>
      <w:r>
        <w:t xml:space="preserve"> Analysis </w:t>
      </w:r>
      <w:proofErr w:type="spellStart"/>
      <w:r>
        <w:t>Document</w:t>
      </w:r>
      <w:proofErr w:type="spellEnd"/>
    </w:p>
    <w:p w14:paraId="5ADFBDB6" w14:textId="10FD0FF5" w:rsidR="00D33DAD" w:rsidRDefault="00D33DAD" w:rsidP="00D33DAD">
      <w:pPr>
        <w:ind w:left="708"/>
      </w:pPr>
      <w:r>
        <w:t>S</w:t>
      </w:r>
      <w:r w:rsidR="00A75031">
        <w:t xml:space="preserve">DD = System Design </w:t>
      </w:r>
      <w:proofErr w:type="spellStart"/>
      <w:r w:rsidR="00A75031">
        <w:t>Document</w:t>
      </w:r>
      <w:proofErr w:type="spellEnd"/>
    </w:p>
    <w:p w14:paraId="11CD8EFA" w14:textId="75EFCC94" w:rsidR="00A61879" w:rsidRDefault="00A61879" w:rsidP="0095235F">
      <w:pPr>
        <w:pStyle w:val="Titolo2"/>
        <w:numPr>
          <w:ilvl w:val="1"/>
          <w:numId w:val="1"/>
        </w:numPr>
      </w:pPr>
      <w:bookmarkStart w:id="4" w:name="_Toc29823394"/>
      <w:r>
        <w:t>Riferimenti</w:t>
      </w:r>
      <w:bookmarkEnd w:id="4"/>
    </w:p>
    <w:p w14:paraId="0B885104" w14:textId="2E81CBF8" w:rsidR="00E82DD7" w:rsidRPr="00E82DD7" w:rsidRDefault="0024210E" w:rsidP="0095235F">
      <w:pPr>
        <w:pStyle w:val="Paragrafoelenco"/>
        <w:numPr>
          <w:ilvl w:val="0"/>
          <w:numId w:val="8"/>
        </w:numPr>
      </w:pPr>
      <w:hyperlink r:id="rId12" w:history="1">
        <w:r w:rsidR="00E82DD7" w:rsidRPr="00D307FA">
          <w:rPr>
            <w:rStyle w:val="Collegamentoipertestuale"/>
          </w:rPr>
          <w:t>PROBLEMSTATEMENT_</w:t>
        </w:r>
        <w:r w:rsidR="00073F10">
          <w:rPr>
            <w:rStyle w:val="Collegamentoipertestuale"/>
          </w:rPr>
          <w:t>MENU</w:t>
        </w:r>
        <w:r w:rsidR="00E82DD7" w:rsidRPr="00D307FA">
          <w:rPr>
            <w:rStyle w:val="Collegamentoipertestuale"/>
          </w:rPr>
          <w:t>MAXI</w:t>
        </w:r>
      </w:hyperlink>
    </w:p>
    <w:p w14:paraId="5B7EEC40" w14:textId="3552D3F6" w:rsidR="00D307FA" w:rsidRDefault="0024210E" w:rsidP="0095235F">
      <w:pPr>
        <w:pStyle w:val="Paragrafoelenco"/>
        <w:numPr>
          <w:ilvl w:val="0"/>
          <w:numId w:val="8"/>
        </w:numPr>
      </w:pPr>
      <w:hyperlink r:id="rId13" w:history="1">
        <w:r w:rsidR="00A75031" w:rsidRPr="00D307FA">
          <w:rPr>
            <w:rStyle w:val="Collegamentoipertestuale"/>
          </w:rPr>
          <w:t>RAD_</w:t>
        </w:r>
        <w:r w:rsidR="00073F10">
          <w:rPr>
            <w:rStyle w:val="Collegamentoipertestuale"/>
          </w:rPr>
          <w:t>MENU</w:t>
        </w:r>
        <w:r w:rsidR="00A75031" w:rsidRPr="00D307FA">
          <w:rPr>
            <w:rStyle w:val="Collegamentoipertestuale"/>
          </w:rPr>
          <w:t>MAXI</w:t>
        </w:r>
      </w:hyperlink>
    </w:p>
    <w:p w14:paraId="7E104EE9" w14:textId="0FDD5834" w:rsidR="00A61879" w:rsidRDefault="00A61879" w:rsidP="0095235F">
      <w:pPr>
        <w:pStyle w:val="Titolo2"/>
        <w:numPr>
          <w:ilvl w:val="1"/>
          <w:numId w:val="1"/>
        </w:numPr>
      </w:pPr>
      <w:bookmarkStart w:id="5" w:name="_Toc29823395"/>
      <w:r>
        <w:t>Panoramica</w:t>
      </w:r>
      <w:bookmarkEnd w:id="5"/>
    </w:p>
    <w:p w14:paraId="0D167C24" w14:textId="7E99198C" w:rsidR="00A75031" w:rsidRDefault="00A75031" w:rsidP="00A75031">
      <w:pPr>
        <w:ind w:left="708"/>
      </w:pPr>
      <w:r>
        <w:t xml:space="preserve">Il seguente documento di System Design (SDD) mostra i dettagli tecnici del sistema </w:t>
      </w:r>
      <w:proofErr w:type="spellStart"/>
      <w:r>
        <w:t>MenuMax</w:t>
      </w:r>
      <w:r w:rsidR="00581C41">
        <w:t>i</w:t>
      </w:r>
      <w:proofErr w:type="spellEnd"/>
      <w:r>
        <w:t xml:space="preserve">. </w:t>
      </w:r>
    </w:p>
    <w:p w14:paraId="053C9682" w14:textId="77777777" w:rsidR="00A75031" w:rsidRDefault="00A75031" w:rsidP="00A75031">
      <w:pPr>
        <w:ind w:left="708"/>
      </w:pPr>
      <w:r>
        <w:lastRenderedPageBreak/>
        <w:t xml:space="preserve">Il documento si compone di una prima parte in cui vengono introdotti gli obiettivi di design. Verrà poi spiegata l’architettura del sistema proposto. Verranno brevemente illustrate le parti di cui si compone il documento: </w:t>
      </w:r>
    </w:p>
    <w:p w14:paraId="633C3D7C" w14:textId="77777777" w:rsidR="00A75031" w:rsidRDefault="00A75031" w:rsidP="0095235F">
      <w:pPr>
        <w:pStyle w:val="Paragrafoelenco"/>
        <w:numPr>
          <w:ilvl w:val="0"/>
          <w:numId w:val="2"/>
        </w:numPr>
      </w:pPr>
      <w:r>
        <w:t xml:space="preserve">Nel capitolo 2 viene mostrata l’architettura del sistema corrente; </w:t>
      </w:r>
    </w:p>
    <w:p w14:paraId="4840D9A7" w14:textId="77777777" w:rsidR="00A75031" w:rsidRDefault="00A75031" w:rsidP="0095235F">
      <w:pPr>
        <w:pStyle w:val="Paragrafoelenco"/>
        <w:numPr>
          <w:ilvl w:val="0"/>
          <w:numId w:val="2"/>
        </w:numPr>
      </w:pPr>
      <w:r>
        <w:t>Nel capitolo 3 viene mostrata l’architettura del sistema proposto, in dettaglio:</w:t>
      </w:r>
    </w:p>
    <w:p w14:paraId="52DD3281" w14:textId="77777777" w:rsidR="00A75031" w:rsidRDefault="00A75031" w:rsidP="0095235F">
      <w:pPr>
        <w:pStyle w:val="Paragrafoelenco"/>
        <w:numPr>
          <w:ilvl w:val="1"/>
          <w:numId w:val="2"/>
        </w:numPr>
      </w:pPr>
      <w:r>
        <w:t xml:space="preserve"> Decomposizione del sistema in sottosistemi di funzionalità e operazioni correlate;</w:t>
      </w:r>
    </w:p>
    <w:p w14:paraId="7F8909F8" w14:textId="77777777" w:rsidR="00A75031" w:rsidRDefault="00A75031" w:rsidP="0095235F">
      <w:pPr>
        <w:pStyle w:val="Paragrafoelenco"/>
        <w:numPr>
          <w:ilvl w:val="1"/>
          <w:numId w:val="2"/>
        </w:numPr>
      </w:pPr>
      <w:r>
        <w:t>Mapping Hardware/Software;</w:t>
      </w:r>
    </w:p>
    <w:p w14:paraId="482F7597" w14:textId="77777777" w:rsidR="00A75031" w:rsidRDefault="00A75031" w:rsidP="0095235F">
      <w:pPr>
        <w:pStyle w:val="Paragrafoelenco"/>
        <w:numPr>
          <w:ilvl w:val="1"/>
          <w:numId w:val="2"/>
        </w:numPr>
      </w:pPr>
      <w:r>
        <w:t xml:space="preserve">Gestione dei dati persistenti descrive i dati persistenti memorizzati dal sistema; </w:t>
      </w:r>
    </w:p>
    <w:p w14:paraId="1D1FDE4D" w14:textId="5D9E62CC" w:rsidR="00A75031" w:rsidRDefault="00A75031" w:rsidP="0095235F">
      <w:pPr>
        <w:pStyle w:val="Paragrafoelenco"/>
        <w:numPr>
          <w:ilvl w:val="1"/>
          <w:numId w:val="2"/>
        </w:numPr>
      </w:pPr>
      <w:r>
        <w:t>Controllo degli accessi e della sicurezza descrive le operazioni effettuabili da ogni tipologia di utente</w:t>
      </w:r>
      <w:r w:rsidR="00A372CE">
        <w:t xml:space="preserve"> tramite una matrice degli accessi</w:t>
      </w:r>
      <w:r>
        <w:t>;</w:t>
      </w:r>
    </w:p>
    <w:p w14:paraId="083A6711" w14:textId="77777777" w:rsidR="00A75031" w:rsidRDefault="00A75031" w:rsidP="0095235F">
      <w:pPr>
        <w:pStyle w:val="Paragrafoelenco"/>
        <w:numPr>
          <w:ilvl w:val="1"/>
          <w:numId w:val="2"/>
        </w:numPr>
      </w:pPr>
      <w:r>
        <w:t>Controllo del flusso globale descrive quali operazioni eseguire e in che ordine;</w:t>
      </w:r>
    </w:p>
    <w:p w14:paraId="485EC83B" w14:textId="77777777" w:rsidR="00A75031" w:rsidRDefault="00A75031" w:rsidP="0095235F">
      <w:pPr>
        <w:pStyle w:val="Paragrafoelenco"/>
        <w:numPr>
          <w:ilvl w:val="1"/>
          <w:numId w:val="2"/>
        </w:numPr>
      </w:pPr>
      <w:r>
        <w:t xml:space="preserve">Condizioni </w:t>
      </w:r>
      <w:proofErr w:type="spellStart"/>
      <w:r>
        <w:t>boundary</w:t>
      </w:r>
      <w:proofErr w:type="spellEnd"/>
      <w:r>
        <w:t xml:space="preserve"> che includono l’avvio e lo spegnimento del sistema. </w:t>
      </w:r>
    </w:p>
    <w:p w14:paraId="25C84A76" w14:textId="649878CA" w:rsidR="00A75031" w:rsidRPr="00A75031" w:rsidRDefault="00A75031" w:rsidP="0095235F">
      <w:pPr>
        <w:pStyle w:val="Paragrafoelenco"/>
        <w:numPr>
          <w:ilvl w:val="0"/>
          <w:numId w:val="2"/>
        </w:numPr>
      </w:pPr>
      <w:r>
        <w:t>Nel capitolo 4 vengono mostrati i servizi forniti da ogni sottosistema.</w:t>
      </w:r>
    </w:p>
    <w:p w14:paraId="280AA43D" w14:textId="62592169" w:rsidR="00B61939" w:rsidRDefault="00B61939" w:rsidP="00B61939">
      <w:pPr>
        <w:pStyle w:val="Titolo1"/>
      </w:pPr>
      <w:bookmarkStart w:id="6" w:name="_Toc29823396"/>
      <w:r>
        <w:t xml:space="preserve">2. </w:t>
      </w:r>
      <w:r w:rsidR="00A61879">
        <w:t>Architettura</w:t>
      </w:r>
      <w:r>
        <w:t xml:space="preserve"> attuale</w:t>
      </w:r>
      <w:r w:rsidR="00A61879">
        <w:t xml:space="preserve"> del software</w:t>
      </w:r>
      <w:bookmarkEnd w:id="6"/>
    </w:p>
    <w:p w14:paraId="22DF1C5D" w14:textId="75974C88" w:rsidR="00720854" w:rsidRDefault="00A75031" w:rsidP="00581C41">
      <w:r>
        <w:t>Attualmente non esiste un sistema software.</w:t>
      </w:r>
    </w:p>
    <w:p w14:paraId="784BE172" w14:textId="7A8E0C38" w:rsidR="00B61939" w:rsidRDefault="00B61939" w:rsidP="00B61939">
      <w:pPr>
        <w:pStyle w:val="Titolo1"/>
      </w:pPr>
      <w:bookmarkStart w:id="7" w:name="_Toc29823397"/>
      <w:r>
        <w:t xml:space="preserve">3. </w:t>
      </w:r>
      <w:r w:rsidR="00A61879">
        <w:t>Architettura software</w:t>
      </w:r>
      <w:r>
        <w:t xml:space="preserve"> propost</w:t>
      </w:r>
      <w:r w:rsidR="00A61879">
        <w:t>a</w:t>
      </w:r>
      <w:bookmarkEnd w:id="7"/>
    </w:p>
    <w:p w14:paraId="7BFDB00E" w14:textId="21FEE96B" w:rsidR="00A75031" w:rsidRDefault="00B61939" w:rsidP="00A75031">
      <w:pPr>
        <w:pStyle w:val="Titolo2"/>
      </w:pPr>
      <w:bookmarkStart w:id="8" w:name="_Toc29823398"/>
      <w:r>
        <w:t>3.1 Panoramica</w:t>
      </w:r>
      <w:bookmarkEnd w:id="8"/>
    </w:p>
    <w:p w14:paraId="767889AE" w14:textId="77777777" w:rsidR="00A75031" w:rsidRDefault="00A75031" w:rsidP="00A75031">
      <w:r>
        <w:t xml:space="preserve">In seguito, verrà mostrata la suddivisione del sistema in sottosistemi con i relativi compiti che ogni sottosistema dovrà offrire e il mapping hardware/software del sistema. </w:t>
      </w:r>
    </w:p>
    <w:p w14:paraId="4B4D8430" w14:textId="1CCA035D" w:rsidR="00A75031" w:rsidRPr="00A75031" w:rsidRDefault="00A75031" w:rsidP="00A75031">
      <w:r>
        <w:t xml:space="preserve">Successivamente vengono descritti i dati persistenti con il relativo schema relazionale, verrà discusso il controllo degli accessi con la descrizione degli utenti del nostro sistema, il controllo generale del software e le </w:t>
      </w:r>
      <w:proofErr w:type="spellStart"/>
      <w:r>
        <w:t>boundary</w:t>
      </w:r>
      <w:proofErr w:type="spellEnd"/>
      <w:r>
        <w:t xml:space="preserve"> </w:t>
      </w:r>
      <w:proofErr w:type="spellStart"/>
      <w:r>
        <w:t>con</w:t>
      </w:r>
      <w:r w:rsidR="00EB60BC">
        <w:t>d</w:t>
      </w:r>
      <w:r>
        <w:t>itions</w:t>
      </w:r>
      <w:proofErr w:type="spellEnd"/>
      <w:r>
        <w:t>.</w:t>
      </w:r>
    </w:p>
    <w:p w14:paraId="1C373C0F" w14:textId="2407D8AE" w:rsidR="00B61939" w:rsidRDefault="00B61939" w:rsidP="00B61939">
      <w:pPr>
        <w:pStyle w:val="Titolo2"/>
      </w:pPr>
      <w:bookmarkStart w:id="9" w:name="_Toc29823399"/>
      <w:r>
        <w:t xml:space="preserve">3.2 </w:t>
      </w:r>
      <w:r w:rsidR="00A61879">
        <w:t>Decomposizione del sottosistema</w:t>
      </w:r>
      <w:bookmarkEnd w:id="9"/>
    </w:p>
    <w:p w14:paraId="56814AC8" w14:textId="07440848" w:rsidR="0037107F" w:rsidRDefault="000B59DF" w:rsidP="003C0347">
      <w:r>
        <w:t>Il sistema adotterà un</w:t>
      </w:r>
      <w:r w:rsidR="007C214E">
        <w:t>’</w:t>
      </w:r>
      <w:r>
        <w:t>architettura Client/Server</w:t>
      </w:r>
      <w:r w:rsidR="00CE2C2B">
        <w:t xml:space="preserve"> per gestire la comunicazione tra l’applicazione mobile e il server.</w:t>
      </w:r>
      <w:r w:rsidR="006C0FBD">
        <w:t xml:space="preserve"> Esso è quindi modellato come un insieme di servizi forniti da server e un insieme di client che utilizzano tali servizi (i client conoscono i server ma i server non hanno bisogno di conoscere il client).</w:t>
      </w:r>
    </w:p>
    <w:p w14:paraId="0BBE8C69" w14:textId="2C9CAD24" w:rsidR="009C4CC3" w:rsidRDefault="00CE2C2B" w:rsidP="00CF19AA">
      <w:r>
        <w:t>Il sistema adotterà poi un’architettura Model-</w:t>
      </w:r>
      <w:proofErr w:type="spellStart"/>
      <w:r>
        <w:t>View</w:t>
      </w:r>
      <w:proofErr w:type="spellEnd"/>
      <w:r>
        <w:t>-Controller per la visualizzazione degli ordini in arrivo e</w:t>
      </w:r>
      <w:r w:rsidR="00DA798E">
        <w:t xml:space="preserve"> per la visualizzazione</w:t>
      </w:r>
      <w:r>
        <w:t xml:space="preserve"> delle richieste conto in arrivo.</w:t>
      </w:r>
      <w:r w:rsidR="006C0FBD">
        <w:t xml:space="preserve"> Questo tipo di architettura si struttura in tre componenti, ognuno con un compito diverso all’interno del sistema:</w:t>
      </w:r>
    </w:p>
    <w:p w14:paraId="11AB1458" w14:textId="6B00A5F1" w:rsidR="006C0FBD" w:rsidRDefault="006C0FBD" w:rsidP="006C0FBD">
      <w:pPr>
        <w:pStyle w:val="Paragrafoelenco"/>
        <w:numPr>
          <w:ilvl w:val="0"/>
          <w:numId w:val="25"/>
        </w:numPr>
      </w:pPr>
      <w:r>
        <w:t>Il Model si occupa di gestire i dati persistenti. Contiene infatti metodi di lettura e scrittura su database.</w:t>
      </w:r>
    </w:p>
    <w:p w14:paraId="12EAF6DB" w14:textId="52DE0DFF" w:rsidR="006C0FBD" w:rsidRDefault="006C0FBD" w:rsidP="006C0FBD">
      <w:pPr>
        <w:pStyle w:val="Paragrafoelenco"/>
        <w:numPr>
          <w:ilvl w:val="0"/>
          <w:numId w:val="25"/>
        </w:numPr>
      </w:pPr>
      <w:r>
        <w:t xml:space="preserve">La </w:t>
      </w:r>
      <w:proofErr w:type="spellStart"/>
      <w:r>
        <w:t>View</w:t>
      </w:r>
      <w:proofErr w:type="spellEnd"/>
      <w:r>
        <w:t xml:space="preserve"> si occupa di far visualizzare i dati all’utente e si occupa dell’interazione tra quest’ultimo e il sistema.</w:t>
      </w:r>
    </w:p>
    <w:p w14:paraId="2BCBC2F5" w14:textId="41B07D02" w:rsidR="006C0FBD" w:rsidRDefault="006C0FBD" w:rsidP="006C0FBD">
      <w:pPr>
        <w:pStyle w:val="Paragrafoelenco"/>
        <w:numPr>
          <w:ilvl w:val="0"/>
          <w:numId w:val="25"/>
        </w:numPr>
      </w:pPr>
      <w:r>
        <w:t xml:space="preserve">Il Controller riceve i comandi dell’utente attraverso le </w:t>
      </w:r>
      <w:proofErr w:type="spellStart"/>
      <w:r>
        <w:t>view</w:t>
      </w:r>
      <w:proofErr w:type="spellEnd"/>
      <w:r>
        <w:t xml:space="preserve"> e si occupa della logica di controllo dell’applicazione interagendo con gli altri due componenti.</w:t>
      </w:r>
    </w:p>
    <w:p w14:paraId="2AB8835B" w14:textId="3DD94026" w:rsidR="006C0FBD" w:rsidRDefault="006C0FBD" w:rsidP="006C0FBD">
      <w:pPr>
        <w:ind w:left="360"/>
      </w:pPr>
      <w:r>
        <w:lastRenderedPageBreak/>
        <w:t xml:space="preserve">L’architettura MVC verrà implementata con la tecnologia </w:t>
      </w:r>
      <w:proofErr w:type="spellStart"/>
      <w:r>
        <w:t>Servlet</w:t>
      </w:r>
      <w:proofErr w:type="spellEnd"/>
      <w:r>
        <w:t>-JSP.</w:t>
      </w:r>
    </w:p>
    <w:p w14:paraId="39F3D138" w14:textId="77777777" w:rsidR="00CF19AA" w:rsidRDefault="00CF19AA" w:rsidP="00CF19AA"/>
    <w:p w14:paraId="3F61F625" w14:textId="2C2CC455" w:rsidR="009C4CC3" w:rsidRDefault="009C4CC3" w:rsidP="006C0FBD"/>
    <w:p w14:paraId="2E21AED9" w14:textId="2ABA6F3F" w:rsidR="009C4CC3" w:rsidRPr="00CE2C2B" w:rsidRDefault="009C4CC3" w:rsidP="003C08FC">
      <w:pPr>
        <w:rPr>
          <w:b/>
          <w:bCs/>
          <w:u w:val="single"/>
        </w:rPr>
      </w:pPr>
    </w:p>
    <w:p w14:paraId="308FD702" w14:textId="0C70E8B5" w:rsidR="003C0347" w:rsidRDefault="00E62A75" w:rsidP="00070DBD">
      <w:pPr>
        <w:ind w:hanging="851"/>
        <w:jc w:val="center"/>
      </w:pPr>
      <w:r>
        <w:rPr>
          <w:noProof/>
        </w:rPr>
        <w:drawing>
          <wp:inline distT="0" distB="0" distL="0" distR="0" wp14:anchorId="6E3C9758" wp14:editId="6A4706BF">
            <wp:extent cx="6685666" cy="4238625"/>
            <wp:effectExtent l="0" t="0" r="1270" b="0"/>
            <wp:docPr id="4" name="Immagine 4"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omposizione3.jpg"/>
                    <pic:cNvPicPr/>
                  </pic:nvPicPr>
                  <pic:blipFill>
                    <a:blip r:embed="rId14">
                      <a:extLst>
                        <a:ext uri="{28A0092B-C50C-407E-A947-70E740481C1C}">
                          <a14:useLocalDpi xmlns:a14="http://schemas.microsoft.com/office/drawing/2010/main" val="0"/>
                        </a:ext>
                      </a:extLst>
                    </a:blip>
                    <a:stretch>
                      <a:fillRect/>
                    </a:stretch>
                  </pic:blipFill>
                  <pic:spPr>
                    <a:xfrm>
                      <a:off x="0" y="0"/>
                      <a:ext cx="6710518" cy="4254381"/>
                    </a:xfrm>
                    <a:prstGeom prst="rect">
                      <a:avLst/>
                    </a:prstGeom>
                  </pic:spPr>
                </pic:pic>
              </a:graphicData>
            </a:graphic>
          </wp:inline>
        </w:drawing>
      </w:r>
    </w:p>
    <w:tbl>
      <w:tblPr>
        <w:tblStyle w:val="Grigliatabella"/>
        <w:tblW w:w="0" w:type="auto"/>
        <w:tblLook w:val="04A0" w:firstRow="1" w:lastRow="0" w:firstColumn="1" w:lastColumn="0" w:noHBand="0" w:noVBand="1"/>
      </w:tblPr>
      <w:tblGrid>
        <w:gridCol w:w="4508"/>
        <w:gridCol w:w="4509"/>
      </w:tblGrid>
      <w:tr w:rsidR="008D5B24" w14:paraId="7EFF9F48" w14:textId="77777777" w:rsidTr="003D5118">
        <w:tc>
          <w:tcPr>
            <w:tcW w:w="4508" w:type="dxa"/>
            <w:shd w:val="clear" w:color="auto" w:fill="C3E0F2" w:themeFill="accent3" w:themeFillTint="33"/>
          </w:tcPr>
          <w:p w14:paraId="1C373BA6" w14:textId="5C5A9863" w:rsidR="008D5B24" w:rsidRPr="008D5B24" w:rsidRDefault="008D5B24" w:rsidP="008D5B24">
            <w:pPr>
              <w:jc w:val="left"/>
              <w:rPr>
                <w:b/>
                <w:bCs/>
              </w:rPr>
            </w:pPr>
            <w:r>
              <w:rPr>
                <w:b/>
                <w:bCs/>
              </w:rPr>
              <w:t xml:space="preserve">Interfaccia </w:t>
            </w:r>
            <w:r w:rsidR="00E62A75">
              <w:rPr>
                <w:b/>
                <w:bCs/>
              </w:rPr>
              <w:t>Web</w:t>
            </w:r>
          </w:p>
        </w:tc>
        <w:tc>
          <w:tcPr>
            <w:tcW w:w="4509" w:type="dxa"/>
          </w:tcPr>
          <w:p w14:paraId="1468E6D9" w14:textId="131E481B" w:rsidR="00E62A75" w:rsidRDefault="00E62A75" w:rsidP="008D5B24">
            <w:pPr>
              <w:jc w:val="left"/>
            </w:pPr>
            <w:r>
              <w:t xml:space="preserve">È responsabile dell’interazione </w:t>
            </w:r>
            <w:r w:rsidR="00CF19AA">
              <w:t>tra</w:t>
            </w:r>
            <w:r>
              <w:t xml:space="preserve"> </w:t>
            </w:r>
            <w:r w:rsidR="00CF19AA">
              <w:t>t</w:t>
            </w:r>
            <w:r>
              <w:t>itolare e</w:t>
            </w:r>
            <w:r w:rsidR="00CF19AA">
              <w:t xml:space="preserve"> s</w:t>
            </w:r>
            <w:r>
              <w:t>taff</w:t>
            </w:r>
            <w:r w:rsidR="00CF19AA">
              <w:t xml:space="preserve"> con</w:t>
            </w:r>
            <w:r>
              <w:t xml:space="preserve"> il sistema</w:t>
            </w:r>
            <w:r w:rsidR="00CF19AA">
              <w:t>.</w:t>
            </w:r>
            <w:r>
              <w:t xml:space="preserve"> </w:t>
            </w:r>
            <w:r w:rsidR="00433C3D">
              <w:t>P</w:t>
            </w:r>
            <w:r>
              <w:t>ermette</w:t>
            </w:r>
            <w:r w:rsidR="00433C3D">
              <w:t xml:space="preserve"> allo staff di</w:t>
            </w:r>
            <w:r>
              <w:t>:</w:t>
            </w:r>
          </w:p>
          <w:p w14:paraId="681A0C2F" w14:textId="77777777" w:rsidR="00433C3D" w:rsidRDefault="00E62A75" w:rsidP="00E62A75">
            <w:pPr>
              <w:pStyle w:val="Paragrafoelenco"/>
              <w:numPr>
                <w:ilvl w:val="0"/>
                <w:numId w:val="15"/>
              </w:numPr>
              <w:jc w:val="left"/>
            </w:pPr>
            <w:r w:rsidRPr="00E62A75">
              <w:t>visualizzare gli ordini in arrivo</w:t>
            </w:r>
            <w:r w:rsidR="00433C3D">
              <w:t>;</w:t>
            </w:r>
          </w:p>
          <w:p w14:paraId="6DE29EBB" w14:textId="77777777" w:rsidR="00433C3D" w:rsidRDefault="00E62A75" w:rsidP="00E62A75">
            <w:pPr>
              <w:pStyle w:val="Paragrafoelenco"/>
              <w:numPr>
                <w:ilvl w:val="0"/>
                <w:numId w:val="15"/>
              </w:numPr>
              <w:jc w:val="left"/>
            </w:pPr>
            <w:r w:rsidRPr="00E62A75">
              <w:t>segnar</w:t>
            </w:r>
            <w:r w:rsidR="00433C3D">
              <w:t>e</w:t>
            </w:r>
            <w:r w:rsidRPr="00E62A75">
              <w:t xml:space="preserve"> il completamento</w:t>
            </w:r>
            <w:r w:rsidR="00433C3D">
              <w:t xml:space="preserve"> della preparazione di un ordine</w:t>
            </w:r>
            <w:r>
              <w:t>;</w:t>
            </w:r>
          </w:p>
          <w:p w14:paraId="78474BDC" w14:textId="553BB25C" w:rsidR="00433C3D" w:rsidRDefault="00E62A75" w:rsidP="00E62A75">
            <w:pPr>
              <w:pStyle w:val="Paragrafoelenco"/>
              <w:numPr>
                <w:ilvl w:val="0"/>
                <w:numId w:val="15"/>
              </w:numPr>
              <w:jc w:val="left"/>
            </w:pPr>
            <w:r>
              <w:t xml:space="preserve">visualizzare </w:t>
            </w:r>
            <w:r w:rsidRPr="00E62A75">
              <w:t>le richieste di conto in arrivo</w:t>
            </w:r>
            <w:r w:rsidR="00433C3D">
              <w:t>;</w:t>
            </w:r>
          </w:p>
          <w:p w14:paraId="524BCFB9" w14:textId="321F5D33" w:rsidR="008D5B24" w:rsidRDefault="00E62A75" w:rsidP="00E62A75">
            <w:pPr>
              <w:pStyle w:val="Paragrafoelenco"/>
              <w:numPr>
                <w:ilvl w:val="0"/>
                <w:numId w:val="15"/>
              </w:numPr>
              <w:jc w:val="left"/>
            </w:pPr>
            <w:r>
              <w:t>prendere carico della consegna del conto stampando lo scontrino.</w:t>
            </w:r>
          </w:p>
          <w:p w14:paraId="09A73FF3" w14:textId="77777777" w:rsidR="00433C3D" w:rsidRDefault="00433C3D" w:rsidP="00433C3D">
            <w:pPr>
              <w:jc w:val="left"/>
            </w:pPr>
            <w:r>
              <w:t>Permette al titolare di:</w:t>
            </w:r>
          </w:p>
          <w:p w14:paraId="2B154F0B" w14:textId="77777777" w:rsidR="00433C3D" w:rsidRDefault="00E62A75" w:rsidP="00433C3D">
            <w:pPr>
              <w:pStyle w:val="Paragrafoelenco"/>
              <w:numPr>
                <w:ilvl w:val="0"/>
                <w:numId w:val="18"/>
              </w:numPr>
              <w:jc w:val="left"/>
            </w:pPr>
            <w:r w:rsidRPr="00433C3D">
              <w:t xml:space="preserve">visualizzare le </w:t>
            </w:r>
            <w:r w:rsidR="00CF19AA" w:rsidRPr="00433C3D">
              <w:t>informazioni di</w:t>
            </w:r>
            <w:r w:rsidRPr="00433C3D">
              <w:t xml:space="preserve"> cui necessita</w:t>
            </w:r>
            <w:r w:rsidR="00433C3D">
              <w:t>;</w:t>
            </w:r>
          </w:p>
          <w:p w14:paraId="0DF805B5" w14:textId="02E52050" w:rsidR="00E62A75" w:rsidRPr="00433C3D" w:rsidRDefault="00CF19AA" w:rsidP="00433C3D">
            <w:pPr>
              <w:pStyle w:val="Paragrafoelenco"/>
              <w:numPr>
                <w:ilvl w:val="0"/>
                <w:numId w:val="18"/>
              </w:numPr>
              <w:jc w:val="left"/>
            </w:pPr>
            <w:r w:rsidRPr="00433C3D">
              <w:t xml:space="preserve">apportare </w:t>
            </w:r>
            <w:r w:rsidR="00E62A75" w:rsidRPr="00433C3D">
              <w:t>modific</w:t>
            </w:r>
            <w:r w:rsidRPr="00433C3D">
              <w:t>he</w:t>
            </w:r>
            <w:r w:rsidR="00E62A75" w:rsidRPr="00433C3D">
              <w:t xml:space="preserve"> </w:t>
            </w:r>
            <w:r w:rsidRPr="00433C3D">
              <w:t>a</w:t>
            </w:r>
            <w:r w:rsidR="00E62A75" w:rsidRPr="00433C3D">
              <w:t>l menu.</w:t>
            </w:r>
          </w:p>
        </w:tc>
      </w:tr>
      <w:tr w:rsidR="008D5B24" w14:paraId="506DDB5F" w14:textId="77777777" w:rsidTr="003D5118">
        <w:tc>
          <w:tcPr>
            <w:tcW w:w="4508" w:type="dxa"/>
            <w:shd w:val="clear" w:color="auto" w:fill="C3E0F2" w:themeFill="accent3" w:themeFillTint="33"/>
          </w:tcPr>
          <w:p w14:paraId="2F8E85A4" w14:textId="64EA8305" w:rsidR="008D5B24" w:rsidRPr="008D5B24" w:rsidRDefault="00E62A75" w:rsidP="008D5B24">
            <w:pPr>
              <w:jc w:val="left"/>
              <w:rPr>
                <w:b/>
                <w:bCs/>
              </w:rPr>
            </w:pPr>
            <w:r>
              <w:rPr>
                <w:b/>
                <w:bCs/>
              </w:rPr>
              <w:t>Android Client App</w:t>
            </w:r>
          </w:p>
        </w:tc>
        <w:tc>
          <w:tcPr>
            <w:tcW w:w="4509" w:type="dxa"/>
          </w:tcPr>
          <w:p w14:paraId="005CB00D" w14:textId="77777777" w:rsidR="00433C3D" w:rsidRDefault="008D5B24" w:rsidP="00E62A75">
            <w:pPr>
              <w:jc w:val="left"/>
            </w:pPr>
            <w:r w:rsidRPr="008D5B24">
              <w:t xml:space="preserve">È responsabile </w:t>
            </w:r>
            <w:r w:rsidR="00E62A75">
              <w:t xml:space="preserve">dell’interazione </w:t>
            </w:r>
            <w:r w:rsidR="00CF19AA">
              <w:t>tra</w:t>
            </w:r>
            <w:r w:rsidR="00E62A75">
              <w:t xml:space="preserve"> cliente </w:t>
            </w:r>
            <w:r w:rsidR="00CF19AA">
              <w:t>e</w:t>
            </w:r>
            <w:r w:rsidR="00E62A75">
              <w:t xml:space="preserve"> sistema</w:t>
            </w:r>
            <w:r w:rsidR="00CF19AA">
              <w:t>. P</w:t>
            </w:r>
            <w:r w:rsidR="00E62A75">
              <w:t xml:space="preserve">ermette </w:t>
            </w:r>
            <w:r w:rsidR="00433C3D">
              <w:t xml:space="preserve">al cliente </w:t>
            </w:r>
            <w:r w:rsidR="00E62A75">
              <w:t xml:space="preserve">di: </w:t>
            </w:r>
          </w:p>
          <w:p w14:paraId="107434E5" w14:textId="77777777" w:rsidR="00433C3D" w:rsidRDefault="00CF19AA" w:rsidP="00433C3D">
            <w:pPr>
              <w:pStyle w:val="Paragrafoelenco"/>
              <w:numPr>
                <w:ilvl w:val="0"/>
                <w:numId w:val="19"/>
              </w:numPr>
              <w:jc w:val="left"/>
            </w:pPr>
            <w:r w:rsidRPr="00433C3D">
              <w:t>p</w:t>
            </w:r>
            <w:r w:rsidR="00E62A75" w:rsidRPr="00433C3D">
              <w:t>rendere visione del menu e navigare tra i piatti</w:t>
            </w:r>
          </w:p>
          <w:p w14:paraId="3D76713D" w14:textId="77777777" w:rsidR="00433C3D" w:rsidRDefault="00E62A75" w:rsidP="00433C3D">
            <w:pPr>
              <w:pStyle w:val="Paragrafoelenco"/>
              <w:numPr>
                <w:ilvl w:val="0"/>
                <w:numId w:val="19"/>
              </w:numPr>
              <w:jc w:val="left"/>
            </w:pPr>
            <w:r w:rsidRPr="00433C3D">
              <w:t xml:space="preserve">selezionare i piatti </w:t>
            </w:r>
            <w:r w:rsidR="00433C3D">
              <w:t xml:space="preserve">da lui </w:t>
            </w:r>
            <w:r w:rsidRPr="00433C3D">
              <w:t>e aggiungerli all’ordine</w:t>
            </w:r>
            <w:r w:rsidR="00433C3D">
              <w:t>;</w:t>
            </w:r>
          </w:p>
          <w:p w14:paraId="33BD57EF" w14:textId="77777777" w:rsidR="00433C3D" w:rsidRDefault="00E62A75" w:rsidP="00433C3D">
            <w:pPr>
              <w:pStyle w:val="Paragrafoelenco"/>
              <w:numPr>
                <w:ilvl w:val="0"/>
                <w:numId w:val="19"/>
              </w:numPr>
              <w:jc w:val="left"/>
            </w:pPr>
            <w:r w:rsidRPr="00433C3D">
              <w:lastRenderedPageBreak/>
              <w:t>modificar</w:t>
            </w:r>
            <w:r w:rsidR="00433C3D">
              <w:t>e un piatto</w:t>
            </w:r>
            <w:r w:rsidR="00CF19AA" w:rsidRPr="00433C3D">
              <w:t xml:space="preserve"> quando possibile</w:t>
            </w:r>
            <w:r w:rsidR="00433C3D">
              <w:t>;</w:t>
            </w:r>
          </w:p>
          <w:p w14:paraId="3BA92EA3" w14:textId="646F00CC" w:rsidR="00433C3D" w:rsidRDefault="00E62A75" w:rsidP="00433C3D">
            <w:pPr>
              <w:pStyle w:val="Paragrafoelenco"/>
              <w:numPr>
                <w:ilvl w:val="0"/>
                <w:numId w:val="19"/>
              </w:numPr>
              <w:jc w:val="left"/>
            </w:pPr>
            <w:r w:rsidRPr="00433C3D">
              <w:t xml:space="preserve">prendere visione dell’ordine </w:t>
            </w:r>
            <w:proofErr w:type="gramStart"/>
            <w:r w:rsidRPr="00433C3D">
              <w:t>e</w:t>
            </w:r>
            <w:proofErr w:type="gramEnd"/>
            <w:r w:rsidRPr="00433C3D">
              <w:t xml:space="preserve"> </w:t>
            </w:r>
            <w:r w:rsidR="00CF19AA" w:rsidRPr="00433C3D">
              <w:t xml:space="preserve">eventualmente </w:t>
            </w:r>
            <w:r w:rsidRPr="00433C3D">
              <w:t>modificarl</w:t>
            </w:r>
            <w:r w:rsidR="00433C3D">
              <w:t>o;</w:t>
            </w:r>
          </w:p>
          <w:p w14:paraId="7B7EF23C" w14:textId="71FA666B" w:rsidR="00433C3D" w:rsidRDefault="00E62A75" w:rsidP="00433C3D">
            <w:pPr>
              <w:pStyle w:val="Paragrafoelenco"/>
              <w:numPr>
                <w:ilvl w:val="0"/>
                <w:numId w:val="19"/>
              </w:numPr>
              <w:jc w:val="left"/>
            </w:pPr>
            <w:r w:rsidRPr="00433C3D">
              <w:t>confermare l’ordine</w:t>
            </w:r>
            <w:r w:rsidR="00433C3D">
              <w:t>;</w:t>
            </w:r>
          </w:p>
          <w:p w14:paraId="09A9C16B" w14:textId="52B4C1E3" w:rsidR="00E62A75" w:rsidRPr="00433C3D" w:rsidRDefault="00E62A75" w:rsidP="00433C3D">
            <w:pPr>
              <w:pStyle w:val="Paragrafoelenco"/>
              <w:numPr>
                <w:ilvl w:val="0"/>
                <w:numId w:val="19"/>
              </w:numPr>
              <w:jc w:val="left"/>
            </w:pPr>
            <w:r w:rsidRPr="00433C3D">
              <w:t xml:space="preserve">richiedere il conto per </w:t>
            </w:r>
            <w:r w:rsidR="00CF19AA" w:rsidRPr="00433C3D">
              <w:t>l’ordinazione effettuata.</w:t>
            </w:r>
          </w:p>
        </w:tc>
      </w:tr>
      <w:tr w:rsidR="008D5B24" w14:paraId="638777D0" w14:textId="77777777" w:rsidTr="003D5118">
        <w:tc>
          <w:tcPr>
            <w:tcW w:w="4508" w:type="dxa"/>
            <w:shd w:val="clear" w:color="auto" w:fill="C3E0F2" w:themeFill="accent3" w:themeFillTint="33"/>
          </w:tcPr>
          <w:p w14:paraId="21859984" w14:textId="6C8A4C99" w:rsidR="008D5B24" w:rsidRPr="008D5B24" w:rsidRDefault="00E62A75" w:rsidP="008D5B24">
            <w:pPr>
              <w:jc w:val="left"/>
              <w:rPr>
                <w:b/>
                <w:bCs/>
              </w:rPr>
            </w:pPr>
            <w:r>
              <w:rPr>
                <w:b/>
                <w:bCs/>
              </w:rPr>
              <w:lastRenderedPageBreak/>
              <w:t>Authentication Manager</w:t>
            </w:r>
          </w:p>
        </w:tc>
        <w:tc>
          <w:tcPr>
            <w:tcW w:w="4509" w:type="dxa"/>
          </w:tcPr>
          <w:p w14:paraId="5A7294BD" w14:textId="77777777" w:rsidR="00433C3D" w:rsidRDefault="00E62A75" w:rsidP="008D5B24">
            <w:pPr>
              <w:jc w:val="left"/>
            </w:pPr>
            <w:r>
              <w:t xml:space="preserve">È responsabile </w:t>
            </w:r>
            <w:r w:rsidR="009C4CC3">
              <w:t>della gestione delle chiavi di accesso dell’applicazione per titolare e staff</w:t>
            </w:r>
            <w:r w:rsidR="00CF19AA">
              <w:t>. P</w:t>
            </w:r>
            <w:r w:rsidR="009C4CC3">
              <w:t>ermette di</w:t>
            </w:r>
            <w:r w:rsidR="00433C3D">
              <w:t>:</w:t>
            </w:r>
          </w:p>
          <w:p w14:paraId="6FFDB86C" w14:textId="77777777" w:rsidR="00433C3D" w:rsidRDefault="009C4CC3" w:rsidP="00433C3D">
            <w:pPr>
              <w:pStyle w:val="Paragrafoelenco"/>
              <w:numPr>
                <w:ilvl w:val="0"/>
                <w:numId w:val="20"/>
              </w:numPr>
              <w:jc w:val="left"/>
            </w:pPr>
            <w:r w:rsidRPr="00433C3D">
              <w:t>verificare se una password è corretta</w:t>
            </w:r>
          </w:p>
          <w:p w14:paraId="1D5F13CE" w14:textId="257B7B2E" w:rsidR="008D5B24" w:rsidRPr="00433C3D" w:rsidRDefault="009C4CC3" w:rsidP="00433C3D">
            <w:pPr>
              <w:pStyle w:val="Paragrafoelenco"/>
              <w:numPr>
                <w:ilvl w:val="0"/>
                <w:numId w:val="20"/>
              </w:numPr>
              <w:jc w:val="left"/>
            </w:pPr>
            <w:r w:rsidRPr="00433C3D">
              <w:t>aggiornare le password</w:t>
            </w:r>
            <w:r w:rsidR="00CF19AA" w:rsidRPr="00433C3D">
              <w:t xml:space="preserve"> riguardanti l’accesso all</w:t>
            </w:r>
            <w:r w:rsidR="00433C3D">
              <w:t>’area del titolare e all’</w:t>
            </w:r>
            <w:r w:rsidR="00CF19AA" w:rsidRPr="00433C3D">
              <w:t>area e all’area dello staff.</w:t>
            </w:r>
          </w:p>
        </w:tc>
      </w:tr>
      <w:tr w:rsidR="008D5B24" w14:paraId="1992D61C" w14:textId="77777777" w:rsidTr="003D5118">
        <w:tc>
          <w:tcPr>
            <w:tcW w:w="4508" w:type="dxa"/>
            <w:shd w:val="clear" w:color="auto" w:fill="C3E0F2" w:themeFill="accent3" w:themeFillTint="33"/>
          </w:tcPr>
          <w:p w14:paraId="5F0C4652" w14:textId="5A26D18C" w:rsidR="008D5B24" w:rsidRPr="008D5B24" w:rsidRDefault="009C4CC3" w:rsidP="008D5B24">
            <w:pPr>
              <w:jc w:val="left"/>
              <w:rPr>
                <w:b/>
                <w:bCs/>
              </w:rPr>
            </w:pPr>
            <w:r>
              <w:rPr>
                <w:b/>
                <w:bCs/>
              </w:rPr>
              <w:t>Titolare Manager</w:t>
            </w:r>
          </w:p>
        </w:tc>
        <w:tc>
          <w:tcPr>
            <w:tcW w:w="4509" w:type="dxa"/>
          </w:tcPr>
          <w:p w14:paraId="378D4236" w14:textId="77777777" w:rsidR="00433C3D" w:rsidRDefault="009C4CC3" w:rsidP="008D5B24">
            <w:pPr>
              <w:jc w:val="left"/>
            </w:pPr>
            <w:r>
              <w:t>È responsabile di tutte le operazioni effettuabili dal titolare</w:t>
            </w:r>
            <w:r w:rsidR="00CF19AA">
              <w:t>. P</w:t>
            </w:r>
            <w:r>
              <w:t xml:space="preserve">ermette di </w:t>
            </w:r>
          </w:p>
          <w:p w14:paraId="784FD8D4" w14:textId="77777777" w:rsidR="00433C3D" w:rsidRDefault="009C4CC3" w:rsidP="00433C3D">
            <w:pPr>
              <w:pStyle w:val="Paragrafoelenco"/>
              <w:numPr>
                <w:ilvl w:val="0"/>
                <w:numId w:val="21"/>
              </w:numPr>
              <w:jc w:val="left"/>
            </w:pPr>
            <w:r w:rsidRPr="00433C3D">
              <w:t>aggiungere un piatto al menu</w:t>
            </w:r>
            <w:r w:rsidR="00433C3D">
              <w:t xml:space="preserve"> (con conseguente</w:t>
            </w:r>
            <w:r w:rsidRPr="00433C3D">
              <w:t xml:space="preserve"> aggiun</w:t>
            </w:r>
            <w:r w:rsidR="00433C3D">
              <w:t>ta di</w:t>
            </w:r>
            <w:r w:rsidRPr="00433C3D">
              <w:t xml:space="preserve"> un nuovo ingrediente</w:t>
            </w:r>
            <w:r w:rsidR="00433C3D">
              <w:t xml:space="preserve"> se necessario);</w:t>
            </w:r>
          </w:p>
          <w:p w14:paraId="421D8EAF" w14:textId="77777777" w:rsidR="00433C3D" w:rsidRDefault="009C4CC3" w:rsidP="00433C3D">
            <w:pPr>
              <w:pStyle w:val="Paragrafoelenco"/>
              <w:numPr>
                <w:ilvl w:val="0"/>
                <w:numId w:val="21"/>
              </w:numPr>
              <w:jc w:val="left"/>
            </w:pPr>
            <w:r w:rsidRPr="00433C3D">
              <w:t>rimuovere un piatto</w:t>
            </w:r>
            <w:r w:rsidR="00433C3D">
              <w:t xml:space="preserve"> dal menu;</w:t>
            </w:r>
          </w:p>
          <w:p w14:paraId="604B5590" w14:textId="77777777" w:rsidR="00433C3D" w:rsidRDefault="009C4CC3" w:rsidP="00433C3D">
            <w:pPr>
              <w:pStyle w:val="Paragrafoelenco"/>
              <w:numPr>
                <w:ilvl w:val="0"/>
                <w:numId w:val="21"/>
              </w:numPr>
              <w:jc w:val="left"/>
            </w:pPr>
            <w:r w:rsidRPr="00433C3D">
              <w:t>ottenere i ricavi giornalieri relativi a una dat</w:t>
            </w:r>
            <w:r w:rsidR="00433C3D">
              <w:t>a;</w:t>
            </w:r>
          </w:p>
          <w:p w14:paraId="74F296DF" w14:textId="2A217327" w:rsidR="008D5B24" w:rsidRPr="00433C3D" w:rsidRDefault="009C4CC3" w:rsidP="00433C3D">
            <w:pPr>
              <w:pStyle w:val="Paragrafoelenco"/>
              <w:numPr>
                <w:ilvl w:val="0"/>
                <w:numId w:val="21"/>
              </w:numPr>
              <w:jc w:val="left"/>
            </w:pPr>
            <w:r w:rsidRPr="00433C3D">
              <w:t xml:space="preserve">ottenere la popolarità delle </w:t>
            </w:r>
            <w:r w:rsidR="00CF19AA" w:rsidRPr="00433C3D">
              <w:t>portate relativa ad un dato</w:t>
            </w:r>
            <w:r w:rsidRPr="00433C3D">
              <w:t xml:space="preserve"> mese. </w:t>
            </w:r>
          </w:p>
        </w:tc>
      </w:tr>
      <w:tr w:rsidR="008D5B24" w14:paraId="1F8FDDF9" w14:textId="77777777" w:rsidTr="003D5118">
        <w:tc>
          <w:tcPr>
            <w:tcW w:w="4508" w:type="dxa"/>
            <w:shd w:val="clear" w:color="auto" w:fill="C3E0F2" w:themeFill="accent3" w:themeFillTint="33"/>
          </w:tcPr>
          <w:p w14:paraId="312CB5A2" w14:textId="701A67A9" w:rsidR="008D5B24" w:rsidRPr="008D5B24" w:rsidRDefault="009C4CC3" w:rsidP="008D5B24">
            <w:pPr>
              <w:jc w:val="left"/>
              <w:rPr>
                <w:b/>
                <w:bCs/>
              </w:rPr>
            </w:pPr>
            <w:r>
              <w:rPr>
                <w:b/>
                <w:bCs/>
              </w:rPr>
              <w:t>Ordine Manager</w:t>
            </w:r>
          </w:p>
        </w:tc>
        <w:tc>
          <w:tcPr>
            <w:tcW w:w="4509" w:type="dxa"/>
          </w:tcPr>
          <w:p w14:paraId="3BD16329" w14:textId="77777777" w:rsidR="00433C3D" w:rsidRDefault="009C4CC3" w:rsidP="008D5B24">
            <w:pPr>
              <w:jc w:val="left"/>
            </w:pPr>
            <w:r>
              <w:t>È responsabile d</w:t>
            </w:r>
            <w:r w:rsidR="00433C3D">
              <w:t xml:space="preserve">i: </w:t>
            </w:r>
          </w:p>
          <w:p w14:paraId="3137A109" w14:textId="77777777" w:rsidR="00433C3D" w:rsidRDefault="009C4CC3" w:rsidP="00433C3D">
            <w:pPr>
              <w:pStyle w:val="Paragrafoelenco"/>
              <w:numPr>
                <w:ilvl w:val="0"/>
                <w:numId w:val="22"/>
              </w:numPr>
              <w:jc w:val="left"/>
            </w:pPr>
            <w:r w:rsidRPr="00433C3D">
              <w:t>aggiunta di ordini da parte del cliente</w:t>
            </w:r>
            <w:r w:rsidR="00433C3D">
              <w:t>;</w:t>
            </w:r>
          </w:p>
          <w:p w14:paraId="21DAC151" w14:textId="77777777" w:rsidR="00433C3D" w:rsidRDefault="009C4CC3" w:rsidP="00433C3D">
            <w:pPr>
              <w:pStyle w:val="Paragrafoelenco"/>
              <w:numPr>
                <w:ilvl w:val="0"/>
                <w:numId w:val="22"/>
              </w:numPr>
              <w:jc w:val="left"/>
            </w:pPr>
            <w:r w:rsidRPr="00433C3D">
              <w:t>di notificare l’avvenuta ricezione dell’ordine all’interfaccia web</w:t>
            </w:r>
            <w:r w:rsidR="00433C3D">
              <w:t>;</w:t>
            </w:r>
          </w:p>
          <w:p w14:paraId="5D60D5E6" w14:textId="77777777" w:rsidR="00433C3D" w:rsidRDefault="009C4CC3" w:rsidP="00433C3D">
            <w:pPr>
              <w:pStyle w:val="Paragrafoelenco"/>
              <w:numPr>
                <w:ilvl w:val="0"/>
                <w:numId w:val="22"/>
              </w:numPr>
              <w:jc w:val="left"/>
            </w:pPr>
            <w:r w:rsidRPr="00433C3D">
              <w:t xml:space="preserve">richieste di conto da parte dei clienti </w:t>
            </w:r>
            <w:r w:rsidR="00433C3D">
              <w:t>con conseguente</w:t>
            </w:r>
            <w:r w:rsidRPr="00433C3D">
              <w:t xml:space="preserve"> notifica allo staff</w:t>
            </w:r>
            <w:r w:rsidR="00433C3D">
              <w:t>;</w:t>
            </w:r>
          </w:p>
          <w:p w14:paraId="1B40C9F1" w14:textId="0C8D48D9" w:rsidR="008D5B24" w:rsidRPr="00433C3D" w:rsidRDefault="009C4CC3" w:rsidP="00433C3D">
            <w:pPr>
              <w:pStyle w:val="Paragrafoelenco"/>
              <w:numPr>
                <w:ilvl w:val="0"/>
                <w:numId w:val="22"/>
              </w:numPr>
              <w:jc w:val="left"/>
            </w:pPr>
            <w:r w:rsidRPr="00433C3D">
              <w:t>salvataggio permanente di un ordine una volta completato il ciclo.</w:t>
            </w:r>
          </w:p>
        </w:tc>
      </w:tr>
      <w:tr w:rsidR="008D5B24" w14:paraId="6C90174D" w14:textId="77777777" w:rsidTr="003D5118">
        <w:tc>
          <w:tcPr>
            <w:tcW w:w="4508" w:type="dxa"/>
            <w:shd w:val="clear" w:color="auto" w:fill="C3E0F2" w:themeFill="accent3" w:themeFillTint="33"/>
          </w:tcPr>
          <w:p w14:paraId="6D434E81" w14:textId="34CF1541" w:rsidR="008D5B24" w:rsidRPr="008D5B24" w:rsidRDefault="00CE2C2B" w:rsidP="008D5B24">
            <w:pPr>
              <w:jc w:val="left"/>
              <w:rPr>
                <w:b/>
                <w:bCs/>
              </w:rPr>
            </w:pPr>
            <w:r>
              <w:rPr>
                <w:b/>
                <w:bCs/>
              </w:rPr>
              <w:t>Menu Manager</w:t>
            </w:r>
          </w:p>
        </w:tc>
        <w:tc>
          <w:tcPr>
            <w:tcW w:w="4509" w:type="dxa"/>
          </w:tcPr>
          <w:p w14:paraId="3C86BDEF" w14:textId="77777777" w:rsidR="00433C3D" w:rsidRDefault="00CE2C2B" w:rsidP="008D5B24">
            <w:pPr>
              <w:jc w:val="left"/>
            </w:pPr>
            <w:r>
              <w:t>È responsabile di</w:t>
            </w:r>
            <w:r w:rsidR="00433C3D">
              <w:t>:</w:t>
            </w:r>
          </w:p>
          <w:p w14:paraId="4A279BC8" w14:textId="40582A98" w:rsidR="008D5B24" w:rsidRPr="00433C3D" w:rsidRDefault="00CE2C2B" w:rsidP="00433C3D">
            <w:pPr>
              <w:pStyle w:val="Paragrafoelenco"/>
              <w:numPr>
                <w:ilvl w:val="0"/>
                <w:numId w:val="23"/>
              </w:numPr>
              <w:jc w:val="left"/>
            </w:pPr>
            <w:r w:rsidRPr="00433C3D">
              <w:t xml:space="preserve">fornire le informazioni relative al menu al client </w:t>
            </w:r>
            <w:proofErr w:type="spellStart"/>
            <w:r w:rsidRPr="00433C3D">
              <w:t>android</w:t>
            </w:r>
            <w:proofErr w:type="spellEnd"/>
            <w:r w:rsidRPr="00433C3D">
              <w:t xml:space="preserve"> app </w:t>
            </w:r>
            <w:r w:rsidR="0083793C">
              <w:t>(</w:t>
            </w:r>
            <w:r w:rsidRPr="00433C3D">
              <w:t>lista dei piatti con relative info</w:t>
            </w:r>
            <w:r w:rsidR="0083793C">
              <w:t xml:space="preserve"> e</w:t>
            </w:r>
            <w:r w:rsidRPr="00433C3D">
              <w:t xml:space="preserve"> categorie</w:t>
            </w:r>
            <w:r w:rsidR="0083793C">
              <w:t>)</w:t>
            </w:r>
            <w:r w:rsidRPr="00433C3D">
              <w:t>.</w:t>
            </w:r>
          </w:p>
        </w:tc>
      </w:tr>
      <w:tr w:rsidR="008D5B24" w14:paraId="5E513F52" w14:textId="77777777" w:rsidTr="003D5118">
        <w:tc>
          <w:tcPr>
            <w:tcW w:w="4508" w:type="dxa"/>
            <w:shd w:val="clear" w:color="auto" w:fill="C3E0F2" w:themeFill="accent3" w:themeFillTint="33"/>
          </w:tcPr>
          <w:p w14:paraId="6EDAE865" w14:textId="4C309285" w:rsidR="008D5B24" w:rsidRPr="008D5B24" w:rsidRDefault="00CE2C2B" w:rsidP="008D5B24">
            <w:pPr>
              <w:jc w:val="left"/>
              <w:rPr>
                <w:b/>
                <w:bCs/>
              </w:rPr>
            </w:pPr>
            <w:r>
              <w:rPr>
                <w:b/>
                <w:bCs/>
              </w:rPr>
              <w:t>Database</w:t>
            </w:r>
          </w:p>
        </w:tc>
        <w:tc>
          <w:tcPr>
            <w:tcW w:w="4509" w:type="dxa"/>
          </w:tcPr>
          <w:p w14:paraId="12303DA0" w14:textId="77777777" w:rsidR="0083793C" w:rsidRDefault="00CE2C2B" w:rsidP="008D5B24">
            <w:pPr>
              <w:jc w:val="left"/>
            </w:pPr>
            <w:r>
              <w:t>Permette di</w:t>
            </w:r>
            <w:r w:rsidR="0083793C">
              <w:t>:</w:t>
            </w:r>
          </w:p>
          <w:p w14:paraId="3A2E2177" w14:textId="77777777" w:rsidR="0083793C" w:rsidRDefault="00CE2C2B" w:rsidP="0083793C">
            <w:pPr>
              <w:pStyle w:val="Paragrafoelenco"/>
              <w:numPr>
                <w:ilvl w:val="0"/>
                <w:numId w:val="23"/>
              </w:numPr>
              <w:jc w:val="left"/>
            </w:pPr>
            <w:r w:rsidRPr="0083793C">
              <w:t>salvare permanentemente i dati</w:t>
            </w:r>
            <w:r w:rsidR="0083793C">
              <w:t>;</w:t>
            </w:r>
          </w:p>
          <w:p w14:paraId="5F125B9B" w14:textId="6D323528" w:rsidR="008D5B24" w:rsidRPr="0083793C" w:rsidRDefault="00CE2C2B" w:rsidP="0083793C">
            <w:pPr>
              <w:pStyle w:val="Paragrafoelenco"/>
              <w:numPr>
                <w:ilvl w:val="0"/>
                <w:numId w:val="23"/>
              </w:numPr>
              <w:jc w:val="left"/>
            </w:pPr>
            <w:r w:rsidRPr="0083793C">
              <w:t>offre al livello superiore le operazioni di inserimento cancellazione e selezione dei dati.</w:t>
            </w:r>
          </w:p>
        </w:tc>
      </w:tr>
    </w:tbl>
    <w:p w14:paraId="4E1818C0" w14:textId="77777777" w:rsidR="008D5B24" w:rsidRPr="000B59DF" w:rsidRDefault="008D5B24" w:rsidP="008D5B24">
      <w:pPr>
        <w:jc w:val="left"/>
      </w:pPr>
    </w:p>
    <w:p w14:paraId="6F301590" w14:textId="4EF76A49" w:rsidR="0020152B" w:rsidRDefault="00B61939" w:rsidP="0020152B">
      <w:pPr>
        <w:pStyle w:val="Titolo2"/>
      </w:pPr>
      <w:bookmarkStart w:id="10" w:name="_Toc29823400"/>
      <w:r>
        <w:t xml:space="preserve">3.3 </w:t>
      </w:r>
      <w:r w:rsidR="00A61879">
        <w:t>Mappatura hardware/software</w:t>
      </w:r>
      <w:bookmarkEnd w:id="10"/>
    </w:p>
    <w:p w14:paraId="04B542FF" w14:textId="3CA6C748" w:rsidR="0020152B" w:rsidRDefault="0020152B" w:rsidP="0020152B">
      <w:pPr>
        <w:rPr>
          <w:b/>
          <w:bCs/>
        </w:rPr>
      </w:pPr>
      <w:r w:rsidRPr="0020152B">
        <w:rPr>
          <w:b/>
          <w:bCs/>
        </w:rPr>
        <w:t>SITO WEB</w:t>
      </w:r>
    </w:p>
    <w:p w14:paraId="6479F492" w14:textId="1D2C7A11" w:rsidR="006C0FBD" w:rsidRDefault="006C0FBD" w:rsidP="0020152B">
      <w:r>
        <w:t>Il sistema utilizza un’architettura Client/Server.</w:t>
      </w:r>
    </w:p>
    <w:p w14:paraId="6537F3A4" w14:textId="79A54734" w:rsidR="003B32AB" w:rsidRDefault="006C0FBD" w:rsidP="0020152B">
      <w:r>
        <w:t>I</w:t>
      </w:r>
      <w:r w:rsidR="003B32AB">
        <w:t xml:space="preserve">l </w:t>
      </w:r>
      <w:proofErr w:type="spellStart"/>
      <w:r w:rsidR="003B32AB">
        <w:t>deploy</w:t>
      </w:r>
      <w:proofErr w:type="spellEnd"/>
      <w:r w:rsidR="003B32AB">
        <w:t xml:space="preserve"> del sistema verrà effettuato su vari</w:t>
      </w:r>
      <w:r w:rsidR="00073F10">
        <w:t>e componenti</w:t>
      </w:r>
      <w:r w:rsidR="003B32AB">
        <w:t>:</w:t>
      </w:r>
    </w:p>
    <w:p w14:paraId="2DB2F42F" w14:textId="136447D4" w:rsidR="003B32AB" w:rsidRDefault="003B32AB" w:rsidP="003B32AB">
      <w:pPr>
        <w:pStyle w:val="Paragrafoelenco"/>
        <w:numPr>
          <w:ilvl w:val="0"/>
          <w:numId w:val="12"/>
        </w:numPr>
      </w:pPr>
      <w:r>
        <w:t xml:space="preserve">Un server container </w:t>
      </w:r>
      <w:proofErr w:type="spellStart"/>
      <w:r>
        <w:t>Glassfish</w:t>
      </w:r>
      <w:proofErr w:type="spellEnd"/>
      <w:r>
        <w:t xml:space="preserve"> che ospiterà la business </w:t>
      </w:r>
      <w:proofErr w:type="spellStart"/>
      <w:r>
        <w:t>logic</w:t>
      </w:r>
      <w:proofErr w:type="spellEnd"/>
      <w:r>
        <w:t xml:space="preserve"> dell’applicazione</w:t>
      </w:r>
      <w:r w:rsidR="00073F10">
        <w:t>;</w:t>
      </w:r>
    </w:p>
    <w:p w14:paraId="7C8D6F10" w14:textId="09243DE0" w:rsidR="003B32AB" w:rsidRDefault="003B32AB" w:rsidP="003B32AB">
      <w:pPr>
        <w:pStyle w:val="Paragrafoelenco"/>
        <w:numPr>
          <w:ilvl w:val="0"/>
          <w:numId w:val="12"/>
        </w:numPr>
      </w:pPr>
      <w:r>
        <w:t>Un database Server MySQL che ospiterà i dati persistenti</w:t>
      </w:r>
      <w:r w:rsidR="00073F10">
        <w:t>;</w:t>
      </w:r>
    </w:p>
    <w:p w14:paraId="199491B8" w14:textId="4E667425" w:rsidR="003B32AB" w:rsidRPr="003B32AB" w:rsidRDefault="003B32AB" w:rsidP="003B32AB">
      <w:pPr>
        <w:pStyle w:val="Paragrafoelenco"/>
        <w:numPr>
          <w:ilvl w:val="0"/>
          <w:numId w:val="12"/>
        </w:numPr>
      </w:pPr>
      <w:r>
        <w:lastRenderedPageBreak/>
        <w:t xml:space="preserve">Vari tablet </w:t>
      </w:r>
      <w:proofErr w:type="spellStart"/>
      <w:r>
        <w:t>android</w:t>
      </w:r>
      <w:proofErr w:type="spellEnd"/>
      <w:r>
        <w:t xml:space="preserve"> per il </w:t>
      </w:r>
      <w:proofErr w:type="spellStart"/>
      <w:r>
        <w:t>deploy</w:t>
      </w:r>
      <w:proofErr w:type="spellEnd"/>
      <w:r>
        <w:t xml:space="preserve"> dell’app</w:t>
      </w:r>
      <w:r w:rsidR="00073F10">
        <w:t>.</w:t>
      </w:r>
    </w:p>
    <w:p w14:paraId="1D67AA7E" w14:textId="1E4D886F" w:rsidR="0020152B" w:rsidRDefault="005A2AD2" w:rsidP="0020152B">
      <w:r>
        <w:rPr>
          <w:noProof/>
        </w:rPr>
        <w:drawing>
          <wp:inline distT="0" distB="0" distL="0" distR="0" wp14:anchorId="1F77DBEC" wp14:editId="4E4B9825">
            <wp:extent cx="5911144" cy="27051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ment diagram 2.jpg"/>
                    <pic:cNvPicPr/>
                  </pic:nvPicPr>
                  <pic:blipFill>
                    <a:blip r:embed="rId15">
                      <a:extLst>
                        <a:ext uri="{28A0092B-C50C-407E-A947-70E740481C1C}">
                          <a14:useLocalDpi xmlns:a14="http://schemas.microsoft.com/office/drawing/2010/main" val="0"/>
                        </a:ext>
                      </a:extLst>
                    </a:blip>
                    <a:stretch>
                      <a:fillRect/>
                    </a:stretch>
                  </pic:blipFill>
                  <pic:spPr>
                    <a:xfrm>
                      <a:off x="0" y="0"/>
                      <a:ext cx="5915911" cy="2707282"/>
                    </a:xfrm>
                    <a:prstGeom prst="rect">
                      <a:avLst/>
                    </a:prstGeom>
                  </pic:spPr>
                </pic:pic>
              </a:graphicData>
            </a:graphic>
          </wp:inline>
        </w:drawing>
      </w:r>
    </w:p>
    <w:p w14:paraId="42F3D137" w14:textId="77777777" w:rsidR="00181EC7" w:rsidRDefault="00181EC7" w:rsidP="0020152B"/>
    <w:p w14:paraId="77741E1D" w14:textId="3260443E" w:rsidR="00E07A19" w:rsidRDefault="002F1285" w:rsidP="00E07A19">
      <w:pPr>
        <w:pStyle w:val="NormaleWeb"/>
        <w:shd w:val="clear" w:color="auto" w:fill="FFFFFF"/>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DETTAGLIO DELL’EFFETTUAZIONE DELL’ORDINE</w:t>
      </w:r>
    </w:p>
    <w:p w14:paraId="3226BD9D" w14:textId="77777777" w:rsidR="002F1285" w:rsidRDefault="002F1285" w:rsidP="00E07A19">
      <w:pPr>
        <w:pStyle w:val="NormaleWeb"/>
        <w:shd w:val="clear" w:color="auto" w:fill="FFFFFF"/>
        <w:spacing w:before="0" w:beforeAutospacing="0" w:after="0" w:afterAutospacing="0"/>
        <w:rPr>
          <w:rFonts w:asciiTheme="minorHAnsi" w:hAnsiTheme="minorHAnsi" w:cstheme="minorHAnsi"/>
          <w:b/>
          <w:bCs/>
          <w:color w:val="000000"/>
          <w:sz w:val="22"/>
          <w:szCs w:val="22"/>
        </w:rPr>
      </w:pPr>
    </w:p>
    <w:p w14:paraId="0A0F567B" w14:textId="74AC70F2" w:rsidR="002F1285" w:rsidRPr="002F1285" w:rsidRDefault="002F1285" w:rsidP="002F1285">
      <w:pPr>
        <w:pStyle w:val="NormaleWeb"/>
        <w:shd w:val="clear" w:color="auto" w:fill="FFFFFF"/>
        <w:spacing w:before="0" w:beforeAutospacing="0" w:after="0" w:afterAutospacing="0"/>
        <w:ind w:hanging="709"/>
        <w:rPr>
          <w:rFonts w:asciiTheme="minorHAnsi" w:hAnsiTheme="minorHAnsi" w:cstheme="minorHAnsi"/>
          <w:b/>
          <w:bCs/>
          <w:color w:val="000000"/>
          <w:sz w:val="22"/>
          <w:szCs w:val="22"/>
        </w:rPr>
      </w:pPr>
      <w:r>
        <w:rPr>
          <w:rFonts w:asciiTheme="minorHAnsi" w:hAnsiTheme="minorHAnsi" w:cstheme="minorHAnsi"/>
          <w:b/>
          <w:bCs/>
          <w:noProof/>
          <w:color w:val="000000"/>
          <w:sz w:val="22"/>
          <w:szCs w:val="22"/>
        </w:rPr>
        <w:drawing>
          <wp:inline distT="0" distB="0" distL="0" distR="0" wp14:anchorId="1675F05F" wp14:editId="2E955811">
            <wp:extent cx="6369050" cy="196215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ttaglio invio ordine.jpg"/>
                    <pic:cNvPicPr/>
                  </pic:nvPicPr>
                  <pic:blipFill>
                    <a:blip r:embed="rId16">
                      <a:extLst>
                        <a:ext uri="{28A0092B-C50C-407E-A947-70E740481C1C}">
                          <a14:useLocalDpi xmlns:a14="http://schemas.microsoft.com/office/drawing/2010/main" val="0"/>
                        </a:ext>
                      </a:extLst>
                    </a:blip>
                    <a:stretch>
                      <a:fillRect/>
                    </a:stretch>
                  </pic:blipFill>
                  <pic:spPr>
                    <a:xfrm>
                      <a:off x="0" y="0"/>
                      <a:ext cx="6384559" cy="1966928"/>
                    </a:xfrm>
                    <a:prstGeom prst="rect">
                      <a:avLst/>
                    </a:prstGeom>
                  </pic:spPr>
                </pic:pic>
              </a:graphicData>
            </a:graphic>
          </wp:inline>
        </w:drawing>
      </w:r>
    </w:p>
    <w:p w14:paraId="3F26396E" w14:textId="77777777" w:rsidR="006D7FD5" w:rsidRPr="00E07A19" w:rsidRDefault="006D7FD5" w:rsidP="00E07A19">
      <w:pPr>
        <w:pStyle w:val="NormaleWeb"/>
        <w:shd w:val="clear" w:color="auto" w:fill="FFFFFF"/>
        <w:spacing w:before="0" w:beforeAutospacing="0" w:after="0" w:afterAutospacing="0"/>
        <w:rPr>
          <w:rFonts w:asciiTheme="minorHAnsi" w:hAnsiTheme="minorHAnsi" w:cstheme="minorHAnsi"/>
          <w:color w:val="000000"/>
          <w:sz w:val="22"/>
          <w:szCs w:val="22"/>
        </w:rPr>
      </w:pPr>
    </w:p>
    <w:p w14:paraId="3EB003E1" w14:textId="10F7B227" w:rsidR="00B61939" w:rsidRDefault="00B61939" w:rsidP="00356D08">
      <w:pPr>
        <w:pStyle w:val="Titolo2"/>
      </w:pPr>
      <w:bookmarkStart w:id="11" w:name="_Toc29823401"/>
      <w:r>
        <w:t xml:space="preserve">3.4 </w:t>
      </w:r>
      <w:r w:rsidR="00A61879">
        <w:t>Gestione dei dati persistente</w:t>
      </w:r>
      <w:bookmarkEnd w:id="11"/>
    </w:p>
    <w:p w14:paraId="3E415274" w14:textId="695A66BA" w:rsidR="00390175" w:rsidRPr="00181EC7" w:rsidRDefault="00F2225D" w:rsidP="00181EC7">
      <w:pPr>
        <w:rPr>
          <w:b/>
          <w:bCs/>
          <w:sz w:val="24"/>
          <w:szCs w:val="24"/>
        </w:rPr>
      </w:pPr>
      <w:r>
        <w:tab/>
      </w:r>
      <w:r w:rsidRPr="00F2225D">
        <w:rPr>
          <w:b/>
          <w:bCs/>
          <w:sz w:val="24"/>
          <w:szCs w:val="24"/>
        </w:rPr>
        <w:t>3.4.1 Descrizione delle entità persistenti</w:t>
      </w:r>
    </w:p>
    <w:p w14:paraId="28BD7B46" w14:textId="4856E31E" w:rsidR="00817EC9" w:rsidRDefault="00390175" w:rsidP="00817EC9">
      <w:pPr>
        <w:ind w:left="708"/>
        <w:rPr>
          <w:b/>
          <w:bCs/>
        </w:rPr>
      </w:pPr>
      <w:r w:rsidRPr="00436137">
        <w:rPr>
          <w:b/>
          <w:bCs/>
        </w:rPr>
        <w:t>Piatto</w:t>
      </w:r>
    </w:p>
    <w:p w14:paraId="4853E265" w14:textId="4B930309" w:rsidR="00817EC9" w:rsidRPr="00817EC9" w:rsidRDefault="00817EC9" w:rsidP="00817EC9">
      <w:pPr>
        <w:pStyle w:val="Paragrafoelenco"/>
        <w:numPr>
          <w:ilvl w:val="0"/>
          <w:numId w:val="13"/>
        </w:numPr>
        <w:rPr>
          <w:b/>
          <w:bCs/>
        </w:rPr>
      </w:pPr>
      <w:r>
        <w:t xml:space="preserve">Id: </w:t>
      </w:r>
      <w:proofErr w:type="spellStart"/>
      <w:r>
        <w:t>int</w:t>
      </w:r>
      <w:proofErr w:type="spellEnd"/>
      <w:r>
        <w:t xml:space="preserve"> (PK)</w:t>
      </w:r>
    </w:p>
    <w:p w14:paraId="6B7428EB" w14:textId="7323EF00" w:rsidR="00817EC9" w:rsidRDefault="00390175" w:rsidP="00817EC9">
      <w:pPr>
        <w:pStyle w:val="Paragrafoelenco"/>
        <w:numPr>
          <w:ilvl w:val="0"/>
          <w:numId w:val="3"/>
        </w:numPr>
      </w:pPr>
      <w:r>
        <w:t>Ingredienti: List</w:t>
      </w:r>
    </w:p>
    <w:p w14:paraId="13B73FF1" w14:textId="04794531" w:rsidR="00390175" w:rsidRDefault="00390175" w:rsidP="0095235F">
      <w:pPr>
        <w:pStyle w:val="Paragrafoelenco"/>
        <w:numPr>
          <w:ilvl w:val="0"/>
          <w:numId w:val="3"/>
        </w:numPr>
      </w:pPr>
      <w:r>
        <w:t xml:space="preserve">Nome: </w:t>
      </w:r>
      <w:proofErr w:type="spellStart"/>
      <w:r>
        <w:t>String</w:t>
      </w:r>
      <w:proofErr w:type="spellEnd"/>
      <w:r>
        <w:t xml:space="preserve"> </w:t>
      </w:r>
    </w:p>
    <w:p w14:paraId="525FBC56" w14:textId="084E9356" w:rsidR="00390175" w:rsidRDefault="00390175" w:rsidP="0095235F">
      <w:pPr>
        <w:pStyle w:val="Paragrafoelenco"/>
        <w:numPr>
          <w:ilvl w:val="0"/>
          <w:numId w:val="3"/>
        </w:numPr>
      </w:pPr>
      <w:r>
        <w:t xml:space="preserve">Foto: </w:t>
      </w:r>
      <w:proofErr w:type="spellStart"/>
      <w:r>
        <w:t>String</w:t>
      </w:r>
      <w:proofErr w:type="spellEnd"/>
    </w:p>
    <w:p w14:paraId="4976F434" w14:textId="3E042B46" w:rsidR="00390175" w:rsidRDefault="00390175" w:rsidP="0095235F">
      <w:pPr>
        <w:pStyle w:val="Paragrafoelenco"/>
        <w:numPr>
          <w:ilvl w:val="0"/>
          <w:numId w:val="3"/>
        </w:numPr>
      </w:pPr>
      <w:proofErr w:type="spellStart"/>
      <w:r>
        <w:t>Prezzo</w:t>
      </w:r>
      <w:r w:rsidR="00855B92">
        <w:t>_cent</w:t>
      </w:r>
      <w:proofErr w:type="spellEnd"/>
      <w:r>
        <w:t xml:space="preserve">: </w:t>
      </w:r>
      <w:proofErr w:type="spellStart"/>
      <w:r w:rsidR="00072394">
        <w:t>int</w:t>
      </w:r>
      <w:proofErr w:type="spellEnd"/>
    </w:p>
    <w:p w14:paraId="285ED6B2" w14:textId="77777777" w:rsidR="00390175" w:rsidRDefault="00390175" w:rsidP="0095235F">
      <w:pPr>
        <w:pStyle w:val="Paragrafoelenco"/>
        <w:numPr>
          <w:ilvl w:val="0"/>
          <w:numId w:val="3"/>
        </w:numPr>
      </w:pPr>
      <w:r>
        <w:t xml:space="preserve">Categoria: </w:t>
      </w:r>
      <w:proofErr w:type="spellStart"/>
      <w:r>
        <w:t>String</w:t>
      </w:r>
      <w:proofErr w:type="spellEnd"/>
    </w:p>
    <w:p w14:paraId="61F1B21C" w14:textId="351799A9" w:rsidR="002A0631" w:rsidRDefault="00390175" w:rsidP="00F42768">
      <w:pPr>
        <w:ind w:left="708"/>
      </w:pPr>
      <w:r>
        <w:t xml:space="preserve">La tabella Piatto contiene le informazioni riguardanti i piatti presenti nel </w:t>
      </w:r>
      <w:r w:rsidR="00073F10">
        <w:t>menu</w:t>
      </w:r>
      <w:r>
        <w:t xml:space="preserve">. Un piatto è identificato univocamente dal suo </w:t>
      </w:r>
      <w:r w:rsidR="00817EC9">
        <w:t>id</w:t>
      </w:r>
      <w:r>
        <w:t xml:space="preserve"> (non possono esistere più piatti con lo stesso </w:t>
      </w:r>
      <w:r w:rsidR="00817EC9">
        <w:t>id</w:t>
      </w:r>
      <w:r>
        <w:t>)</w:t>
      </w:r>
      <w:r w:rsidR="00A73934">
        <w:t xml:space="preserve">, e </w:t>
      </w:r>
      <w:r w:rsidR="00A73934">
        <w:lastRenderedPageBreak/>
        <w:t>contiene il nome della portata, la lista degli ingredienti che la compongono, la foto, il prezzo e la categoria a cui appartiene (fritti, panini, dolci, bibite).</w:t>
      </w:r>
    </w:p>
    <w:p w14:paraId="6CC8CB9F" w14:textId="3B602305" w:rsidR="002A0631" w:rsidRDefault="002A0631" w:rsidP="002A0631">
      <w:pPr>
        <w:ind w:left="708"/>
        <w:rPr>
          <w:b/>
          <w:bCs/>
        </w:rPr>
      </w:pPr>
      <w:r w:rsidRPr="00436137">
        <w:rPr>
          <w:b/>
          <w:bCs/>
        </w:rPr>
        <w:t>Ingrediente</w:t>
      </w:r>
    </w:p>
    <w:p w14:paraId="722C55D3" w14:textId="327C61AD" w:rsidR="00817EC9" w:rsidRPr="00817EC9" w:rsidRDefault="00817EC9" w:rsidP="00817EC9">
      <w:pPr>
        <w:pStyle w:val="Paragrafoelenco"/>
        <w:numPr>
          <w:ilvl w:val="0"/>
          <w:numId w:val="14"/>
        </w:numPr>
      </w:pPr>
      <w:r w:rsidRPr="00817EC9">
        <w:t xml:space="preserve">Id: </w:t>
      </w:r>
      <w:proofErr w:type="spellStart"/>
      <w:r w:rsidRPr="00817EC9">
        <w:t>int</w:t>
      </w:r>
      <w:proofErr w:type="spellEnd"/>
      <w:r w:rsidRPr="00817EC9">
        <w:t xml:space="preserve"> (PK)</w:t>
      </w:r>
    </w:p>
    <w:p w14:paraId="7DF4F089" w14:textId="2AAB542D" w:rsidR="002A0631" w:rsidRDefault="002A0631" w:rsidP="0095235F">
      <w:pPr>
        <w:pStyle w:val="Paragrafoelenco"/>
        <w:numPr>
          <w:ilvl w:val="0"/>
          <w:numId w:val="4"/>
        </w:numPr>
      </w:pPr>
      <w:r>
        <w:t xml:space="preserve">Nome: </w:t>
      </w:r>
      <w:proofErr w:type="spellStart"/>
      <w:r>
        <w:t>String</w:t>
      </w:r>
      <w:proofErr w:type="spellEnd"/>
      <w:r>
        <w:t xml:space="preserve"> </w:t>
      </w:r>
    </w:p>
    <w:p w14:paraId="41C4B74B" w14:textId="58441F74" w:rsidR="002A0631" w:rsidRDefault="002A0631" w:rsidP="0095235F">
      <w:pPr>
        <w:pStyle w:val="Paragrafoelenco"/>
        <w:numPr>
          <w:ilvl w:val="0"/>
          <w:numId w:val="4"/>
        </w:numPr>
      </w:pPr>
      <w:r>
        <w:t xml:space="preserve">Categoria: </w:t>
      </w:r>
      <w:proofErr w:type="spellStart"/>
      <w:r>
        <w:t>String</w:t>
      </w:r>
      <w:proofErr w:type="spellEnd"/>
    </w:p>
    <w:p w14:paraId="7C9AA9C6" w14:textId="4F42237D" w:rsidR="00D91505" w:rsidRDefault="00D91505" w:rsidP="0095235F">
      <w:pPr>
        <w:pStyle w:val="Paragrafoelenco"/>
        <w:numPr>
          <w:ilvl w:val="0"/>
          <w:numId w:val="4"/>
        </w:numPr>
      </w:pPr>
      <w:proofErr w:type="spellStart"/>
      <w:r>
        <w:t>Sovrapprezzo</w:t>
      </w:r>
      <w:r w:rsidR="00855B92">
        <w:t>_cent</w:t>
      </w:r>
      <w:proofErr w:type="spellEnd"/>
      <w:r>
        <w:t xml:space="preserve">: </w:t>
      </w:r>
      <w:proofErr w:type="spellStart"/>
      <w:r w:rsidR="00072394">
        <w:t>int</w:t>
      </w:r>
      <w:proofErr w:type="spellEnd"/>
    </w:p>
    <w:p w14:paraId="1FDA81DE" w14:textId="147E749C" w:rsidR="00D91505" w:rsidRDefault="00D91505" w:rsidP="00817EC9">
      <w:pPr>
        <w:ind w:left="1068"/>
      </w:pPr>
      <w:r>
        <w:t xml:space="preserve">La tabella Ingrediente contiene le informazioni riguardanti gli ingredienti presenti in ogni portata. Un ingrediente è identificato univocamente dal suo </w:t>
      </w:r>
      <w:r w:rsidR="00817EC9">
        <w:t>id</w:t>
      </w:r>
      <w:r w:rsidR="008B7C5A">
        <w:t>, e contiene il suo nome, la categoria a cui appartiene (carne, contorno, formaggio, salsa) e il sovrapprezzo che verrà aggiunto al prezzo della portata se quest’ingrediente verrà ad essa integrato.</w:t>
      </w:r>
    </w:p>
    <w:p w14:paraId="2768DDC1" w14:textId="28742A57" w:rsidR="002A0631" w:rsidRPr="00436137" w:rsidRDefault="002A0631" w:rsidP="002A0631">
      <w:pPr>
        <w:ind w:left="708"/>
        <w:rPr>
          <w:b/>
          <w:bCs/>
        </w:rPr>
      </w:pPr>
      <w:r w:rsidRPr="00436137">
        <w:rPr>
          <w:b/>
          <w:bCs/>
        </w:rPr>
        <w:t>Ordine</w:t>
      </w:r>
    </w:p>
    <w:p w14:paraId="5D124A12" w14:textId="66B90AD3" w:rsidR="002A0631" w:rsidRPr="002A0631" w:rsidRDefault="002A0631" w:rsidP="0095235F">
      <w:pPr>
        <w:pStyle w:val="Paragrafoelenco"/>
        <w:numPr>
          <w:ilvl w:val="0"/>
          <w:numId w:val="6"/>
        </w:numPr>
        <w:rPr>
          <w:b/>
          <w:bCs/>
          <w:sz w:val="24"/>
          <w:szCs w:val="24"/>
        </w:rPr>
      </w:pPr>
      <w:r>
        <w:t xml:space="preserve">Id: </w:t>
      </w:r>
      <w:proofErr w:type="spellStart"/>
      <w:r>
        <w:t>int</w:t>
      </w:r>
      <w:proofErr w:type="spellEnd"/>
      <w:r w:rsidR="00B35319">
        <w:t xml:space="preserve"> (PK)</w:t>
      </w:r>
    </w:p>
    <w:p w14:paraId="2866D581" w14:textId="5559499D" w:rsidR="002A0631" w:rsidRDefault="002A0631" w:rsidP="0095235F">
      <w:pPr>
        <w:pStyle w:val="Paragrafoelenco"/>
        <w:numPr>
          <w:ilvl w:val="0"/>
          <w:numId w:val="5"/>
        </w:numPr>
      </w:pPr>
      <w:r>
        <w:t>Piatti: List</w:t>
      </w:r>
    </w:p>
    <w:p w14:paraId="409AC30B" w14:textId="1EC91BFB" w:rsidR="002A0631" w:rsidRDefault="00855B92" w:rsidP="0095235F">
      <w:pPr>
        <w:pStyle w:val="Paragrafoelenco"/>
        <w:numPr>
          <w:ilvl w:val="0"/>
          <w:numId w:val="5"/>
        </w:numPr>
      </w:pPr>
      <w:proofErr w:type="spellStart"/>
      <w:r>
        <w:t>Totale_cent</w:t>
      </w:r>
      <w:proofErr w:type="spellEnd"/>
      <w:r w:rsidR="002A0631">
        <w:t xml:space="preserve">: </w:t>
      </w:r>
      <w:proofErr w:type="spellStart"/>
      <w:r w:rsidR="00072394">
        <w:t>int</w:t>
      </w:r>
      <w:proofErr w:type="spellEnd"/>
    </w:p>
    <w:p w14:paraId="22A9B49A" w14:textId="3D2B7B33" w:rsidR="002A0631" w:rsidRDefault="002A0631" w:rsidP="0095235F">
      <w:pPr>
        <w:pStyle w:val="Paragrafoelenco"/>
        <w:numPr>
          <w:ilvl w:val="0"/>
          <w:numId w:val="5"/>
        </w:numPr>
      </w:pPr>
      <w:r>
        <w:t>Data: Date</w:t>
      </w:r>
    </w:p>
    <w:p w14:paraId="482229EB" w14:textId="2772094D" w:rsidR="002A0631" w:rsidRPr="002A0631" w:rsidRDefault="002A0631" w:rsidP="00F42768">
      <w:pPr>
        <w:ind w:left="708"/>
      </w:pPr>
      <w:r>
        <w:t xml:space="preserve">La tabella Ordine contiene le informazioni riguardo agli ordini effettuati dai clienti. </w:t>
      </w:r>
      <w:r w:rsidR="008B7C5A">
        <w:t>Un ordine è</w:t>
      </w:r>
      <w:r>
        <w:t xml:space="preserve"> identificato univocamente da un Id</w:t>
      </w:r>
      <w:r w:rsidR="008B7C5A">
        <w:t>, e contiene la lista dei piatti ordinati da un cliente, il totale (somma di tutti i prezzi dei piatti aggiunti all’ordine) e la data in cui esso è stato effettuato</w:t>
      </w:r>
    </w:p>
    <w:p w14:paraId="16D938EB" w14:textId="4C8499F2" w:rsidR="002A0631" w:rsidRDefault="00895C67" w:rsidP="002A0631">
      <w:pPr>
        <w:ind w:left="708"/>
        <w:rPr>
          <w:b/>
          <w:bCs/>
        </w:rPr>
      </w:pPr>
      <w:r>
        <w:rPr>
          <w:b/>
          <w:bCs/>
        </w:rPr>
        <w:t>Passwords</w:t>
      </w:r>
    </w:p>
    <w:p w14:paraId="1612B53B" w14:textId="1416F37F" w:rsidR="00895C67" w:rsidRPr="00895C67" w:rsidRDefault="00895C67" w:rsidP="00895C67">
      <w:pPr>
        <w:pStyle w:val="Paragrafoelenco"/>
        <w:numPr>
          <w:ilvl w:val="0"/>
          <w:numId w:val="7"/>
        </w:numPr>
      </w:pPr>
      <w:r>
        <w:t xml:space="preserve">Id: </w:t>
      </w:r>
      <w:proofErr w:type="spellStart"/>
      <w:r>
        <w:t>int</w:t>
      </w:r>
      <w:proofErr w:type="spellEnd"/>
      <w:r>
        <w:t xml:space="preserve"> (PK)</w:t>
      </w:r>
    </w:p>
    <w:p w14:paraId="18C2C4E7" w14:textId="059FB659" w:rsidR="002A0631" w:rsidRDefault="002A0631" w:rsidP="0095235F">
      <w:pPr>
        <w:pStyle w:val="Paragrafoelenco"/>
        <w:numPr>
          <w:ilvl w:val="0"/>
          <w:numId w:val="7"/>
        </w:numPr>
      </w:pPr>
      <w:r>
        <w:t xml:space="preserve">Password: </w:t>
      </w:r>
      <w:proofErr w:type="spellStart"/>
      <w:r>
        <w:t>String</w:t>
      </w:r>
      <w:proofErr w:type="spellEnd"/>
      <w:r>
        <w:t xml:space="preserve"> </w:t>
      </w:r>
    </w:p>
    <w:p w14:paraId="04E2B8F6" w14:textId="5B6A5F48" w:rsidR="002A0631" w:rsidRDefault="002A0631" w:rsidP="00F42768">
      <w:pPr>
        <w:ind w:left="708"/>
      </w:pPr>
      <w:r>
        <w:t xml:space="preserve">La tabella </w:t>
      </w:r>
      <w:r w:rsidR="00895C67">
        <w:t>Passwords rappresenta gli accessi dello staff e del titolare alle tre diverse aree riservate</w:t>
      </w:r>
      <w:r>
        <w:t>.</w:t>
      </w:r>
    </w:p>
    <w:p w14:paraId="3E7FE9C1" w14:textId="77777777" w:rsidR="00817EC9" w:rsidRPr="002A0631" w:rsidRDefault="00817EC9" w:rsidP="001B25A4"/>
    <w:p w14:paraId="1FAFE4F9" w14:textId="3DF0209D" w:rsidR="00F2225D" w:rsidRDefault="00F2225D" w:rsidP="00F2225D">
      <w:pPr>
        <w:rPr>
          <w:b/>
          <w:bCs/>
          <w:sz w:val="24"/>
          <w:szCs w:val="24"/>
        </w:rPr>
      </w:pPr>
      <w:r>
        <w:rPr>
          <w:b/>
          <w:bCs/>
          <w:sz w:val="24"/>
          <w:szCs w:val="24"/>
        </w:rPr>
        <w:tab/>
        <w:t>3.4.2 Diagramma dei dati persistenti</w:t>
      </w:r>
    </w:p>
    <w:p w14:paraId="401FEB72" w14:textId="2DDBF619" w:rsidR="007B2DA1" w:rsidRDefault="007B2DA1" w:rsidP="00F2225D">
      <w:pPr>
        <w:rPr>
          <w:b/>
          <w:bCs/>
          <w:sz w:val="24"/>
          <w:szCs w:val="24"/>
        </w:rPr>
      </w:pPr>
      <w:r>
        <w:rPr>
          <w:noProof/>
        </w:rPr>
        <w:drawing>
          <wp:inline distT="0" distB="0" distL="0" distR="0" wp14:anchorId="7F1E8A09" wp14:editId="3343AF69">
            <wp:extent cx="6456500" cy="2313709"/>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508578" cy="2332371"/>
                    </a:xfrm>
                    <a:prstGeom prst="rect">
                      <a:avLst/>
                    </a:prstGeom>
                    <a:noFill/>
                    <a:ln>
                      <a:noFill/>
                    </a:ln>
                  </pic:spPr>
                </pic:pic>
              </a:graphicData>
            </a:graphic>
          </wp:inline>
        </w:drawing>
      </w:r>
    </w:p>
    <w:p w14:paraId="2719EFB8" w14:textId="0B869ED3" w:rsidR="00072394" w:rsidRDefault="00072394" w:rsidP="00F2225D">
      <w:pPr>
        <w:rPr>
          <w:b/>
          <w:bCs/>
          <w:sz w:val="24"/>
          <w:szCs w:val="24"/>
        </w:rPr>
      </w:pPr>
    </w:p>
    <w:p w14:paraId="4687CC35" w14:textId="77777777" w:rsidR="00D617ED" w:rsidRDefault="00D617ED" w:rsidP="00F2225D">
      <w:pPr>
        <w:rPr>
          <w:b/>
          <w:bCs/>
          <w:sz w:val="24"/>
          <w:szCs w:val="24"/>
        </w:rPr>
      </w:pPr>
    </w:p>
    <w:p w14:paraId="028FB9E7" w14:textId="290E3857" w:rsidR="00F2225D" w:rsidRDefault="00F2225D" w:rsidP="00072394">
      <w:pPr>
        <w:ind w:firstLine="708"/>
        <w:rPr>
          <w:b/>
          <w:bCs/>
          <w:sz w:val="24"/>
          <w:szCs w:val="24"/>
        </w:rPr>
      </w:pPr>
      <w:r>
        <w:rPr>
          <w:b/>
          <w:bCs/>
          <w:sz w:val="24"/>
          <w:szCs w:val="24"/>
        </w:rPr>
        <w:t>3.4.3 Schema logico</w:t>
      </w:r>
    </w:p>
    <w:p w14:paraId="5F68FF73" w14:textId="530BDC18" w:rsidR="009762C2" w:rsidRDefault="009762C2" w:rsidP="00F2225D">
      <w:pPr>
        <w:rPr>
          <w:b/>
          <w:bCs/>
          <w:sz w:val="24"/>
          <w:szCs w:val="24"/>
        </w:rPr>
      </w:pPr>
      <w:r>
        <w:rPr>
          <w:b/>
          <w:bCs/>
          <w:noProof/>
          <w:sz w:val="24"/>
          <w:szCs w:val="24"/>
        </w:rPr>
        <w:drawing>
          <wp:inline distT="0" distB="0" distL="0" distR="0" wp14:anchorId="68345EBE" wp14:editId="07F111AD">
            <wp:extent cx="5811982" cy="20394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Logico.jpg"/>
                    <pic:cNvPicPr/>
                  </pic:nvPicPr>
                  <pic:blipFill>
                    <a:blip r:embed="rId18">
                      <a:extLst>
                        <a:ext uri="{28A0092B-C50C-407E-A947-70E740481C1C}">
                          <a14:useLocalDpi xmlns:a14="http://schemas.microsoft.com/office/drawing/2010/main" val="0"/>
                        </a:ext>
                      </a:extLst>
                    </a:blip>
                    <a:stretch>
                      <a:fillRect/>
                    </a:stretch>
                  </pic:blipFill>
                  <pic:spPr>
                    <a:xfrm>
                      <a:off x="0" y="0"/>
                      <a:ext cx="5844899" cy="2051049"/>
                    </a:xfrm>
                    <a:prstGeom prst="rect">
                      <a:avLst/>
                    </a:prstGeom>
                  </pic:spPr>
                </pic:pic>
              </a:graphicData>
            </a:graphic>
          </wp:inline>
        </w:drawing>
      </w:r>
    </w:p>
    <w:p w14:paraId="090755A5" w14:textId="77777777" w:rsidR="008902B2" w:rsidRDefault="008902B2" w:rsidP="00F2225D">
      <w:pPr>
        <w:rPr>
          <w:b/>
          <w:bCs/>
          <w:sz w:val="24"/>
          <w:szCs w:val="24"/>
        </w:rPr>
      </w:pPr>
    </w:p>
    <w:p w14:paraId="4F398B6A" w14:textId="2FB95CFF" w:rsidR="004C64D1" w:rsidRDefault="00F2225D" w:rsidP="00F2225D">
      <w:pPr>
        <w:rPr>
          <w:b/>
          <w:bCs/>
          <w:sz w:val="24"/>
          <w:szCs w:val="24"/>
        </w:rPr>
      </w:pPr>
      <w:r>
        <w:rPr>
          <w:b/>
          <w:bCs/>
          <w:sz w:val="24"/>
          <w:szCs w:val="24"/>
        </w:rPr>
        <w:tab/>
        <w:t>3.4.4 Motivazioni</w:t>
      </w:r>
    </w:p>
    <w:p w14:paraId="3D9348E9" w14:textId="1B3E7FE4" w:rsidR="00865528" w:rsidRPr="002210F7" w:rsidRDefault="00865528" w:rsidP="00865528">
      <w:pPr>
        <w:ind w:left="708"/>
        <w:rPr>
          <w:u w:val="single"/>
        </w:rPr>
      </w:pPr>
      <w:r>
        <w:t xml:space="preserve">Il sistema </w:t>
      </w:r>
      <w:proofErr w:type="spellStart"/>
      <w:r>
        <w:t>MenuMaxi</w:t>
      </w:r>
      <w:proofErr w:type="spellEnd"/>
      <w:r>
        <w:t xml:space="preserve"> si avvale dell’uso di un database di tipo relazionale, al quale si interfaccia tramite </w:t>
      </w:r>
      <w:r w:rsidR="0083793C">
        <w:t>un DBMS</w:t>
      </w:r>
      <w:r>
        <w:t xml:space="preserve">. Questa scelta è stata ponderata </w:t>
      </w:r>
      <w:r w:rsidR="0083793C">
        <w:t xml:space="preserve">data la sicurezza offerta da un DBMS di ultima generazione, assieme ad una maggiore affidabilità e garanzia di coerenza e facilità di gestione, nonché dalla velocità di accesso e trasmissione dei dati. </w:t>
      </w:r>
    </w:p>
    <w:p w14:paraId="03400F29" w14:textId="165D0FDE" w:rsidR="00A61879" w:rsidRDefault="00A61879" w:rsidP="00A61879">
      <w:pPr>
        <w:pStyle w:val="Titolo2"/>
      </w:pPr>
      <w:bookmarkStart w:id="12" w:name="_Toc29823402"/>
      <w:r>
        <w:t>3.5 Controllo degli accessi e sicurezza</w:t>
      </w:r>
      <w:bookmarkEnd w:id="12"/>
    </w:p>
    <w:p w14:paraId="3B5D3654" w14:textId="4A0216C2" w:rsidR="00181EC7" w:rsidRDefault="004330F0" w:rsidP="004330F0">
      <w:r>
        <w:t xml:space="preserve">La sicurezza ed il controllo dei dati del database </w:t>
      </w:r>
      <w:r w:rsidR="006521AA">
        <w:t>sono garantiti</w:t>
      </w:r>
      <w:r>
        <w:t xml:space="preserve"> tramite l’utilizzo di una password che utilizzer</w:t>
      </w:r>
      <w:r w:rsidR="006521AA">
        <w:t>anno</w:t>
      </w:r>
      <w:r>
        <w:t xml:space="preserve"> il titolare</w:t>
      </w:r>
      <w:r w:rsidR="006521AA">
        <w:t xml:space="preserve"> e lo staff</w:t>
      </w:r>
      <w:r>
        <w:t xml:space="preserve"> per accedere all</w:t>
      </w:r>
      <w:r w:rsidR="006521AA">
        <w:t>e</w:t>
      </w:r>
      <w:r>
        <w:t xml:space="preserve"> </w:t>
      </w:r>
      <w:r w:rsidR="006521AA">
        <w:t>loro</w:t>
      </w:r>
      <w:r>
        <w:t xml:space="preserve"> are</w:t>
      </w:r>
      <w:r w:rsidR="006521AA">
        <w:t>e</w:t>
      </w:r>
      <w:r>
        <w:t xml:space="preserve"> riservat</w:t>
      </w:r>
      <w:r w:rsidR="006521AA">
        <w:t>e</w:t>
      </w:r>
      <w:r>
        <w:t xml:space="preserve"> e che verrà richiesta per ogni singolo accesso. </w:t>
      </w:r>
      <w:r w:rsidR="00A372CE">
        <w:t xml:space="preserve"> Il cliente, invece, </w:t>
      </w:r>
      <w:r w:rsidR="006521AA">
        <w:t>avrà</w:t>
      </w:r>
      <w:r w:rsidR="00A372CE">
        <w:t xml:space="preserve"> la possibilità di interagire con il sistema senza effettuare una registrazione, e quindi senza un controllo sulle credenziali. </w:t>
      </w:r>
      <w:r>
        <w:t>Ogni tipo di utente (cliente</w:t>
      </w:r>
      <w:r w:rsidR="009F19F4">
        <w:t>, staff e</w:t>
      </w:r>
      <w:r>
        <w:t xml:space="preserve"> titolare), avrà a disposizione diverse interfacce grafiche, in modo che ogni utente possa accedere solo alle rispettive funzionalità che rientrano nella sua categoria di utenza.</w:t>
      </w:r>
    </w:p>
    <w:p w14:paraId="6305AD59" w14:textId="77777777" w:rsidR="008902B2" w:rsidRDefault="008902B2" w:rsidP="004330F0"/>
    <w:p w14:paraId="4323CB5A" w14:textId="3CD2C2FF" w:rsidR="00436137" w:rsidRDefault="00436137" w:rsidP="004330F0">
      <w:pPr>
        <w:rPr>
          <w:b/>
          <w:bCs/>
        </w:rPr>
      </w:pPr>
      <w:r w:rsidRPr="00436137">
        <w:rPr>
          <w:b/>
          <w:bCs/>
        </w:rPr>
        <w:t>Matrice degli accessi</w:t>
      </w:r>
    </w:p>
    <w:tbl>
      <w:tblPr>
        <w:tblStyle w:val="Grigliatabella"/>
        <w:tblW w:w="0" w:type="auto"/>
        <w:tblLook w:val="04A0" w:firstRow="1" w:lastRow="0" w:firstColumn="1" w:lastColumn="0" w:noHBand="0" w:noVBand="1"/>
      </w:tblPr>
      <w:tblGrid>
        <w:gridCol w:w="793"/>
        <w:gridCol w:w="942"/>
        <w:gridCol w:w="1213"/>
        <w:gridCol w:w="1269"/>
        <w:gridCol w:w="1330"/>
        <w:gridCol w:w="1185"/>
        <w:gridCol w:w="1186"/>
        <w:gridCol w:w="1099"/>
      </w:tblGrid>
      <w:tr w:rsidR="00EF096E" w:rsidRPr="00227741" w14:paraId="20A3D630" w14:textId="455233DC" w:rsidTr="003D5118">
        <w:trPr>
          <w:trHeight w:val="132"/>
        </w:trPr>
        <w:tc>
          <w:tcPr>
            <w:tcW w:w="793" w:type="dxa"/>
            <w:shd w:val="clear" w:color="auto" w:fill="C3E0F2" w:themeFill="accent3" w:themeFillTint="33"/>
          </w:tcPr>
          <w:p w14:paraId="022BFB26" w14:textId="77777777" w:rsidR="00EF096E" w:rsidRPr="00227741" w:rsidRDefault="00EF096E" w:rsidP="004330F0"/>
        </w:tc>
        <w:tc>
          <w:tcPr>
            <w:tcW w:w="942" w:type="dxa"/>
          </w:tcPr>
          <w:p w14:paraId="310DE935" w14:textId="4AF8C977" w:rsidR="00EF096E" w:rsidRPr="00227741" w:rsidRDefault="00EF096E" w:rsidP="004330F0">
            <w:r>
              <w:t>Oggetto</w:t>
            </w:r>
          </w:p>
        </w:tc>
        <w:tc>
          <w:tcPr>
            <w:tcW w:w="1217" w:type="dxa"/>
            <w:vMerge w:val="restart"/>
          </w:tcPr>
          <w:p w14:paraId="2358AC71" w14:textId="7E8CCFFD" w:rsidR="00EF096E" w:rsidRPr="00227741" w:rsidRDefault="00EF096E" w:rsidP="004330F0">
            <w:r>
              <w:t>Piatto</w:t>
            </w:r>
          </w:p>
        </w:tc>
        <w:tc>
          <w:tcPr>
            <w:tcW w:w="1270" w:type="dxa"/>
            <w:vMerge w:val="restart"/>
          </w:tcPr>
          <w:p w14:paraId="1BDC341C" w14:textId="20B68D08" w:rsidR="00EF096E" w:rsidRPr="00227741" w:rsidRDefault="00EF096E" w:rsidP="004330F0">
            <w:r>
              <w:t>Ingrediente</w:t>
            </w:r>
          </w:p>
        </w:tc>
        <w:tc>
          <w:tcPr>
            <w:tcW w:w="1330" w:type="dxa"/>
            <w:vMerge w:val="restart"/>
          </w:tcPr>
          <w:p w14:paraId="69C7CD77" w14:textId="6B8BE613" w:rsidR="00EF096E" w:rsidRPr="00227741" w:rsidRDefault="00EF096E" w:rsidP="004330F0">
            <w:r>
              <w:t>Ordine temporaneo</w:t>
            </w:r>
          </w:p>
        </w:tc>
        <w:tc>
          <w:tcPr>
            <w:tcW w:w="1190" w:type="dxa"/>
            <w:vMerge w:val="restart"/>
          </w:tcPr>
          <w:p w14:paraId="31225062" w14:textId="0DB26206" w:rsidR="00EF096E" w:rsidRPr="00227741" w:rsidRDefault="00EF096E" w:rsidP="004330F0">
            <w:r>
              <w:t>Ordine effettivo</w:t>
            </w:r>
          </w:p>
        </w:tc>
        <w:tc>
          <w:tcPr>
            <w:tcW w:w="1191" w:type="dxa"/>
            <w:vMerge w:val="restart"/>
          </w:tcPr>
          <w:p w14:paraId="5AB224AD" w14:textId="0BED56E2" w:rsidR="00EF096E" w:rsidRDefault="00EF096E" w:rsidP="004330F0">
            <w:r>
              <w:t>Conto</w:t>
            </w:r>
          </w:p>
        </w:tc>
        <w:tc>
          <w:tcPr>
            <w:tcW w:w="1084" w:type="dxa"/>
            <w:vMerge w:val="restart"/>
          </w:tcPr>
          <w:p w14:paraId="7D9C6439" w14:textId="62F7E251" w:rsidR="00EF096E" w:rsidRDefault="00EF096E" w:rsidP="004330F0">
            <w:r>
              <w:t>Area Personale</w:t>
            </w:r>
          </w:p>
        </w:tc>
      </w:tr>
      <w:tr w:rsidR="00EF096E" w:rsidRPr="00227741" w14:paraId="0741466B" w14:textId="73BDCEB9" w:rsidTr="003D5118">
        <w:trPr>
          <w:trHeight w:val="132"/>
        </w:trPr>
        <w:tc>
          <w:tcPr>
            <w:tcW w:w="793" w:type="dxa"/>
          </w:tcPr>
          <w:p w14:paraId="588B0BD5" w14:textId="67AD580D" w:rsidR="00EF096E" w:rsidRPr="00227741" w:rsidRDefault="00EF096E" w:rsidP="004330F0">
            <w:r>
              <w:t>Attore</w:t>
            </w:r>
          </w:p>
        </w:tc>
        <w:tc>
          <w:tcPr>
            <w:tcW w:w="942" w:type="dxa"/>
            <w:shd w:val="clear" w:color="auto" w:fill="C3E0F2" w:themeFill="accent3" w:themeFillTint="33"/>
          </w:tcPr>
          <w:p w14:paraId="5747A011" w14:textId="59DEEF31" w:rsidR="00EF096E" w:rsidRPr="00227741" w:rsidRDefault="00EF096E" w:rsidP="004330F0"/>
        </w:tc>
        <w:tc>
          <w:tcPr>
            <w:tcW w:w="1217" w:type="dxa"/>
            <w:vMerge/>
          </w:tcPr>
          <w:p w14:paraId="029EA830" w14:textId="77777777" w:rsidR="00EF096E" w:rsidRPr="00227741" w:rsidRDefault="00EF096E" w:rsidP="004330F0"/>
        </w:tc>
        <w:tc>
          <w:tcPr>
            <w:tcW w:w="1270" w:type="dxa"/>
            <w:vMerge/>
          </w:tcPr>
          <w:p w14:paraId="1BA6E9C5" w14:textId="77777777" w:rsidR="00EF096E" w:rsidRPr="00227741" w:rsidRDefault="00EF096E" w:rsidP="004330F0"/>
        </w:tc>
        <w:tc>
          <w:tcPr>
            <w:tcW w:w="1330" w:type="dxa"/>
            <w:vMerge/>
          </w:tcPr>
          <w:p w14:paraId="6D62E41C" w14:textId="77777777" w:rsidR="00EF096E" w:rsidRPr="00227741" w:rsidRDefault="00EF096E" w:rsidP="004330F0"/>
        </w:tc>
        <w:tc>
          <w:tcPr>
            <w:tcW w:w="1190" w:type="dxa"/>
            <w:vMerge/>
          </w:tcPr>
          <w:p w14:paraId="05D60A33" w14:textId="77777777" w:rsidR="00EF096E" w:rsidRPr="00227741" w:rsidRDefault="00EF096E" w:rsidP="004330F0"/>
        </w:tc>
        <w:tc>
          <w:tcPr>
            <w:tcW w:w="1191" w:type="dxa"/>
            <w:vMerge/>
          </w:tcPr>
          <w:p w14:paraId="51CE0FB1" w14:textId="77777777" w:rsidR="00EF096E" w:rsidRPr="00227741" w:rsidRDefault="00EF096E" w:rsidP="004330F0"/>
        </w:tc>
        <w:tc>
          <w:tcPr>
            <w:tcW w:w="1084" w:type="dxa"/>
            <w:vMerge/>
          </w:tcPr>
          <w:p w14:paraId="53B07E53" w14:textId="7F35E639" w:rsidR="00EF096E" w:rsidRPr="00227741" w:rsidRDefault="00EF096E" w:rsidP="004330F0"/>
        </w:tc>
      </w:tr>
      <w:tr w:rsidR="00EF096E" w:rsidRPr="00227741" w14:paraId="7A47DD85" w14:textId="34EB1E61" w:rsidTr="003D5118">
        <w:tc>
          <w:tcPr>
            <w:tcW w:w="1735" w:type="dxa"/>
            <w:gridSpan w:val="2"/>
          </w:tcPr>
          <w:p w14:paraId="485CA10A" w14:textId="57AC79F9" w:rsidR="00EF096E" w:rsidRPr="00227741" w:rsidRDefault="00EF096E" w:rsidP="00227741">
            <w:pPr>
              <w:jc w:val="center"/>
              <w:rPr>
                <w:b/>
                <w:bCs/>
              </w:rPr>
            </w:pPr>
            <w:r w:rsidRPr="00227741">
              <w:rPr>
                <w:b/>
                <w:bCs/>
              </w:rPr>
              <w:t>Cliente</w:t>
            </w:r>
          </w:p>
        </w:tc>
        <w:tc>
          <w:tcPr>
            <w:tcW w:w="1217" w:type="dxa"/>
          </w:tcPr>
          <w:p w14:paraId="206D8877" w14:textId="5F0FDAA7" w:rsidR="00EF096E" w:rsidRDefault="00EF096E" w:rsidP="004330F0">
            <w:r>
              <w:t>-Visualizza</w:t>
            </w:r>
          </w:p>
          <w:p w14:paraId="426539E8" w14:textId="4CB03EFF" w:rsidR="00EF096E" w:rsidRDefault="00EF096E" w:rsidP="004330F0">
            <w:r>
              <w:t>-Modifica</w:t>
            </w:r>
          </w:p>
          <w:p w14:paraId="648CE155" w14:textId="52D24EC2" w:rsidR="00EF096E" w:rsidRPr="00227741" w:rsidRDefault="00EF096E" w:rsidP="004330F0">
            <w:r>
              <w:t>-Aggiunge all’ordine</w:t>
            </w:r>
          </w:p>
        </w:tc>
        <w:tc>
          <w:tcPr>
            <w:tcW w:w="1270" w:type="dxa"/>
          </w:tcPr>
          <w:p w14:paraId="513E821A" w14:textId="3B79CADA" w:rsidR="00EF096E" w:rsidRDefault="00EF096E" w:rsidP="004330F0">
            <w:r>
              <w:t>-Rimuove dal piatto</w:t>
            </w:r>
          </w:p>
          <w:p w14:paraId="0BAD651B" w14:textId="18731E34" w:rsidR="00EF096E" w:rsidRPr="00227741" w:rsidRDefault="00EF096E" w:rsidP="004330F0">
            <w:r>
              <w:t>-Aggiunge al piatto</w:t>
            </w:r>
          </w:p>
        </w:tc>
        <w:tc>
          <w:tcPr>
            <w:tcW w:w="1330" w:type="dxa"/>
          </w:tcPr>
          <w:p w14:paraId="6DE6A3EC" w14:textId="77777777" w:rsidR="00EF096E" w:rsidRDefault="00EF096E" w:rsidP="004330F0">
            <w:r>
              <w:t>-Visualizza</w:t>
            </w:r>
          </w:p>
          <w:p w14:paraId="01B8D040" w14:textId="77777777" w:rsidR="00EF096E" w:rsidRDefault="00EF096E" w:rsidP="004330F0">
            <w:r>
              <w:t>-Modifica</w:t>
            </w:r>
          </w:p>
          <w:p w14:paraId="160C6D84" w14:textId="1DBA59A3" w:rsidR="00EF096E" w:rsidRPr="00227741" w:rsidRDefault="00EF096E" w:rsidP="004330F0">
            <w:r>
              <w:t>-Conferma</w:t>
            </w:r>
          </w:p>
        </w:tc>
        <w:tc>
          <w:tcPr>
            <w:tcW w:w="1190" w:type="dxa"/>
            <w:shd w:val="clear" w:color="auto" w:fill="C3E0F2" w:themeFill="accent3" w:themeFillTint="33"/>
          </w:tcPr>
          <w:p w14:paraId="75D216F9" w14:textId="77777777" w:rsidR="00EF096E" w:rsidRPr="00227741" w:rsidRDefault="00EF096E" w:rsidP="004330F0"/>
        </w:tc>
        <w:tc>
          <w:tcPr>
            <w:tcW w:w="1191" w:type="dxa"/>
            <w:shd w:val="clear" w:color="auto" w:fill="FFFFFF" w:themeFill="background1"/>
          </w:tcPr>
          <w:p w14:paraId="600C4043" w14:textId="1F70127C" w:rsidR="00EF096E" w:rsidRPr="00227741" w:rsidRDefault="00EF096E" w:rsidP="004330F0">
            <w:r>
              <w:t>-Richiede</w:t>
            </w:r>
          </w:p>
        </w:tc>
        <w:tc>
          <w:tcPr>
            <w:tcW w:w="1084" w:type="dxa"/>
            <w:shd w:val="clear" w:color="auto" w:fill="C3E0F2" w:themeFill="accent3" w:themeFillTint="33"/>
          </w:tcPr>
          <w:p w14:paraId="3AF93C1E" w14:textId="693CE439" w:rsidR="00EF096E" w:rsidRPr="00227741" w:rsidRDefault="00EF096E" w:rsidP="004330F0"/>
        </w:tc>
      </w:tr>
      <w:tr w:rsidR="00EF096E" w:rsidRPr="00227741" w14:paraId="077D68A0" w14:textId="06840C51" w:rsidTr="003D5118">
        <w:tc>
          <w:tcPr>
            <w:tcW w:w="1735" w:type="dxa"/>
            <w:gridSpan w:val="2"/>
          </w:tcPr>
          <w:p w14:paraId="320A38A5" w14:textId="169CAF5B" w:rsidR="00EF096E" w:rsidRPr="00227741" w:rsidRDefault="00EF096E" w:rsidP="00227741">
            <w:pPr>
              <w:jc w:val="center"/>
              <w:rPr>
                <w:b/>
                <w:bCs/>
              </w:rPr>
            </w:pPr>
            <w:r w:rsidRPr="00227741">
              <w:rPr>
                <w:b/>
                <w:bCs/>
              </w:rPr>
              <w:t>Titolare</w:t>
            </w:r>
          </w:p>
        </w:tc>
        <w:tc>
          <w:tcPr>
            <w:tcW w:w="1217" w:type="dxa"/>
          </w:tcPr>
          <w:p w14:paraId="0E86530E" w14:textId="1D2D5EAC" w:rsidR="00EF096E" w:rsidRDefault="00EF096E" w:rsidP="004330F0">
            <w:r>
              <w:t xml:space="preserve">-Rimuove dal </w:t>
            </w:r>
            <w:r w:rsidR="00073F10">
              <w:t>menu</w:t>
            </w:r>
          </w:p>
          <w:p w14:paraId="16969E3A" w14:textId="3A25EF82" w:rsidR="00EF096E" w:rsidRDefault="00EF096E" w:rsidP="004330F0">
            <w:r>
              <w:t xml:space="preserve">-Aggiunge al </w:t>
            </w:r>
            <w:r w:rsidR="00073F10">
              <w:t>menu</w:t>
            </w:r>
          </w:p>
          <w:p w14:paraId="26384967" w14:textId="217B533F" w:rsidR="00EF096E" w:rsidRPr="00227741" w:rsidRDefault="00EF096E" w:rsidP="004330F0">
            <w:r>
              <w:t>-Visualizza popolarità</w:t>
            </w:r>
          </w:p>
        </w:tc>
        <w:tc>
          <w:tcPr>
            <w:tcW w:w="1270" w:type="dxa"/>
            <w:shd w:val="clear" w:color="auto" w:fill="C3E0F2" w:themeFill="accent3" w:themeFillTint="33"/>
          </w:tcPr>
          <w:p w14:paraId="5864C005" w14:textId="77777777" w:rsidR="00EF096E" w:rsidRPr="00227741" w:rsidRDefault="00EF096E" w:rsidP="004330F0"/>
        </w:tc>
        <w:tc>
          <w:tcPr>
            <w:tcW w:w="1330" w:type="dxa"/>
            <w:shd w:val="clear" w:color="auto" w:fill="C3E0F2" w:themeFill="accent3" w:themeFillTint="33"/>
          </w:tcPr>
          <w:p w14:paraId="2C276439" w14:textId="51EC61F6" w:rsidR="00EF096E" w:rsidRPr="00227741" w:rsidRDefault="00EF096E" w:rsidP="004330F0"/>
        </w:tc>
        <w:tc>
          <w:tcPr>
            <w:tcW w:w="1190" w:type="dxa"/>
          </w:tcPr>
          <w:p w14:paraId="7E3CA177" w14:textId="489B0BC2" w:rsidR="00EF096E" w:rsidRPr="00227741" w:rsidRDefault="00EF096E" w:rsidP="004330F0">
            <w:r>
              <w:t>-Visualizza</w:t>
            </w:r>
          </w:p>
        </w:tc>
        <w:tc>
          <w:tcPr>
            <w:tcW w:w="1191" w:type="dxa"/>
            <w:shd w:val="clear" w:color="auto" w:fill="C3E0F2" w:themeFill="accent3" w:themeFillTint="33"/>
          </w:tcPr>
          <w:p w14:paraId="0FF4E98A" w14:textId="6AB349B5" w:rsidR="00EF096E" w:rsidRDefault="00EF096E" w:rsidP="004330F0"/>
        </w:tc>
        <w:tc>
          <w:tcPr>
            <w:tcW w:w="1084" w:type="dxa"/>
          </w:tcPr>
          <w:p w14:paraId="12D9227F" w14:textId="510A3736" w:rsidR="00EF096E" w:rsidRDefault="00EF096E" w:rsidP="004330F0">
            <w:r>
              <w:t>-Modifica</w:t>
            </w:r>
          </w:p>
        </w:tc>
      </w:tr>
      <w:tr w:rsidR="00EF096E" w:rsidRPr="00227741" w14:paraId="39FF322E" w14:textId="2F0D15EA" w:rsidTr="003D5118">
        <w:tc>
          <w:tcPr>
            <w:tcW w:w="1735" w:type="dxa"/>
            <w:gridSpan w:val="2"/>
          </w:tcPr>
          <w:p w14:paraId="52C9201B" w14:textId="1E688F90" w:rsidR="00EF096E" w:rsidRPr="00227741" w:rsidRDefault="00EF096E" w:rsidP="00227741">
            <w:pPr>
              <w:jc w:val="center"/>
              <w:rPr>
                <w:b/>
                <w:bCs/>
              </w:rPr>
            </w:pPr>
            <w:r>
              <w:rPr>
                <w:b/>
                <w:bCs/>
              </w:rPr>
              <w:lastRenderedPageBreak/>
              <w:t>Staff</w:t>
            </w:r>
          </w:p>
        </w:tc>
        <w:tc>
          <w:tcPr>
            <w:tcW w:w="1217" w:type="dxa"/>
            <w:shd w:val="clear" w:color="auto" w:fill="C3E0F2" w:themeFill="accent3" w:themeFillTint="33"/>
          </w:tcPr>
          <w:p w14:paraId="522F5C2E" w14:textId="77777777" w:rsidR="00EF096E" w:rsidRDefault="00EF096E" w:rsidP="004330F0"/>
        </w:tc>
        <w:tc>
          <w:tcPr>
            <w:tcW w:w="1270" w:type="dxa"/>
            <w:shd w:val="clear" w:color="auto" w:fill="C3E0F2" w:themeFill="accent3" w:themeFillTint="33"/>
          </w:tcPr>
          <w:p w14:paraId="7DF02168" w14:textId="77777777" w:rsidR="00EF096E" w:rsidRPr="00227741" w:rsidRDefault="00EF096E" w:rsidP="004330F0"/>
        </w:tc>
        <w:tc>
          <w:tcPr>
            <w:tcW w:w="1330" w:type="dxa"/>
          </w:tcPr>
          <w:p w14:paraId="003E84AD" w14:textId="27EEFCC8" w:rsidR="00EF096E" w:rsidRDefault="00EF096E" w:rsidP="004330F0">
            <w:r>
              <w:t>-Visualizza</w:t>
            </w:r>
          </w:p>
        </w:tc>
        <w:tc>
          <w:tcPr>
            <w:tcW w:w="1190" w:type="dxa"/>
            <w:shd w:val="clear" w:color="auto" w:fill="C3E0F2" w:themeFill="accent3" w:themeFillTint="33"/>
          </w:tcPr>
          <w:p w14:paraId="797497EB" w14:textId="77777777" w:rsidR="00EF096E" w:rsidRDefault="00EF096E" w:rsidP="004330F0"/>
        </w:tc>
        <w:tc>
          <w:tcPr>
            <w:tcW w:w="1191" w:type="dxa"/>
            <w:shd w:val="clear" w:color="auto" w:fill="FFFFFF" w:themeFill="background1"/>
          </w:tcPr>
          <w:p w14:paraId="6A96F9AD" w14:textId="77777777" w:rsidR="00EF096E" w:rsidRDefault="00EF096E" w:rsidP="00EF096E">
            <w:r>
              <w:t>-Visualizza</w:t>
            </w:r>
          </w:p>
          <w:p w14:paraId="17457401" w14:textId="3CF5419B" w:rsidR="00EF096E" w:rsidRDefault="00EF096E" w:rsidP="00EF096E">
            <w:r>
              <w:t>-Stampa</w:t>
            </w:r>
          </w:p>
        </w:tc>
        <w:tc>
          <w:tcPr>
            <w:tcW w:w="1084" w:type="dxa"/>
            <w:shd w:val="clear" w:color="auto" w:fill="C3E0F2" w:themeFill="accent3" w:themeFillTint="33"/>
          </w:tcPr>
          <w:p w14:paraId="240E7931" w14:textId="41AFFB38" w:rsidR="00EF096E" w:rsidRDefault="00EF096E" w:rsidP="004330F0"/>
        </w:tc>
      </w:tr>
    </w:tbl>
    <w:p w14:paraId="7C8F9629" w14:textId="77777777" w:rsidR="00227741" w:rsidRPr="00436137" w:rsidRDefault="00227741" w:rsidP="004330F0">
      <w:pPr>
        <w:rPr>
          <w:b/>
          <w:bCs/>
        </w:rPr>
      </w:pPr>
    </w:p>
    <w:p w14:paraId="48086A33" w14:textId="1F087B19" w:rsidR="00A61879" w:rsidRDefault="00A61879" w:rsidP="00A61879">
      <w:pPr>
        <w:pStyle w:val="Titolo2"/>
      </w:pPr>
      <w:bookmarkStart w:id="13" w:name="_Toc29823403"/>
      <w:r>
        <w:t>3.6 Controllo globale del software</w:t>
      </w:r>
      <w:bookmarkEnd w:id="13"/>
    </w:p>
    <w:p w14:paraId="23673BA3" w14:textId="1505AB04" w:rsidR="004330F0" w:rsidRPr="004330F0" w:rsidRDefault="00E66E6C" w:rsidP="004330F0">
      <w:r>
        <w:t xml:space="preserve">Il server resta in attesa, durante il suo periodo di funzionamento, delle richieste effettuate dalle postazioni client. Nel caso di più richieste contemporanee, il server utilizzerà la tecnica FIFO (First In First Out). </w:t>
      </w:r>
    </w:p>
    <w:p w14:paraId="1991AD9A" w14:textId="0EBDDBBC" w:rsidR="00A61879" w:rsidRDefault="00A61879" w:rsidP="000B59DF">
      <w:pPr>
        <w:pStyle w:val="Titolo2"/>
      </w:pPr>
      <w:bookmarkStart w:id="14" w:name="_Toc29823404"/>
      <w:r>
        <w:t>3.7 Condizioni al contorno</w:t>
      </w:r>
      <w:bookmarkEnd w:id="14"/>
    </w:p>
    <w:p w14:paraId="24A36569" w14:textId="6BD81D2D" w:rsidR="009762C2" w:rsidRDefault="009762C2" w:rsidP="009762C2"/>
    <w:p w14:paraId="5CE42C20" w14:textId="5F3EDF04" w:rsidR="008902B2" w:rsidRPr="008902B2" w:rsidRDefault="008902B2" w:rsidP="009762C2">
      <w:pPr>
        <w:rPr>
          <w:b/>
          <w:bCs/>
          <w:sz w:val="24"/>
          <w:szCs w:val="24"/>
        </w:rPr>
      </w:pPr>
      <w:r w:rsidRPr="008902B2">
        <w:rPr>
          <w:b/>
          <w:bCs/>
          <w:sz w:val="24"/>
          <w:szCs w:val="24"/>
        </w:rPr>
        <w:t>SITO WEB</w:t>
      </w:r>
    </w:p>
    <w:p w14:paraId="5A8A3F4C" w14:textId="77777777" w:rsidR="009762C2" w:rsidRPr="009762C2" w:rsidRDefault="009762C2" w:rsidP="009762C2">
      <w:pPr>
        <w:rPr>
          <w:b/>
          <w:bCs/>
        </w:rPr>
      </w:pPr>
      <w:r w:rsidRPr="009762C2">
        <w:rPr>
          <w:b/>
          <w:bCs/>
        </w:rPr>
        <w:t xml:space="preserve">Avvio del sistema </w:t>
      </w:r>
    </w:p>
    <w:p w14:paraId="69CD9444" w14:textId="097EFBC4" w:rsidR="009762C2" w:rsidRDefault="009762C2" w:rsidP="009762C2">
      <w:r>
        <w:t>Il sistema dopo essersi avviato presenta un’interfaccia ai client. Dopo aver effettuato l’autenticazione ogni utente può accedere alle funzionalità disponibili.</w:t>
      </w:r>
    </w:p>
    <w:tbl>
      <w:tblPr>
        <w:tblStyle w:val="Grigliatabella"/>
        <w:tblW w:w="0" w:type="auto"/>
        <w:tblLook w:val="04A0" w:firstRow="1" w:lastRow="0" w:firstColumn="1" w:lastColumn="0" w:noHBand="0" w:noVBand="1"/>
      </w:tblPr>
      <w:tblGrid>
        <w:gridCol w:w="1468"/>
        <w:gridCol w:w="6749"/>
      </w:tblGrid>
      <w:tr w:rsidR="007001C7" w14:paraId="46673FB2" w14:textId="77777777" w:rsidTr="008E3DCD">
        <w:tc>
          <w:tcPr>
            <w:tcW w:w="1468" w:type="dxa"/>
          </w:tcPr>
          <w:p w14:paraId="35D91BE9" w14:textId="18EA2F19" w:rsidR="007001C7" w:rsidRPr="007001C7" w:rsidRDefault="007001C7" w:rsidP="009762C2">
            <w:pPr>
              <w:rPr>
                <w:b/>
                <w:bCs/>
              </w:rPr>
            </w:pPr>
            <w:r w:rsidRPr="007001C7">
              <w:rPr>
                <w:b/>
                <w:bCs/>
              </w:rPr>
              <w:t>Nome:</w:t>
            </w:r>
          </w:p>
        </w:tc>
        <w:tc>
          <w:tcPr>
            <w:tcW w:w="6749" w:type="dxa"/>
          </w:tcPr>
          <w:p w14:paraId="65108911" w14:textId="0743C242" w:rsidR="007001C7" w:rsidRDefault="007001C7" w:rsidP="009762C2">
            <w:proofErr w:type="spellStart"/>
            <w:r>
              <w:t>Start</w:t>
            </w:r>
            <w:r w:rsidR="00C03053">
              <w:t>Server</w:t>
            </w:r>
            <w:proofErr w:type="spellEnd"/>
            <w:r>
              <w:t xml:space="preserve"> </w:t>
            </w:r>
            <w:r w:rsidR="00BE4BF2">
              <w:t>Web</w:t>
            </w:r>
          </w:p>
        </w:tc>
      </w:tr>
      <w:tr w:rsidR="007001C7" w14:paraId="025EAAA6" w14:textId="77777777" w:rsidTr="008E3DCD">
        <w:tc>
          <w:tcPr>
            <w:tcW w:w="1468" w:type="dxa"/>
          </w:tcPr>
          <w:p w14:paraId="0203666F" w14:textId="6B1D88A1" w:rsidR="007001C7" w:rsidRPr="007001C7" w:rsidRDefault="007001C7" w:rsidP="009762C2">
            <w:pPr>
              <w:rPr>
                <w:b/>
                <w:bCs/>
              </w:rPr>
            </w:pPr>
            <w:r w:rsidRPr="007001C7">
              <w:rPr>
                <w:b/>
                <w:bCs/>
              </w:rPr>
              <w:t>Partecipanti:</w:t>
            </w:r>
          </w:p>
        </w:tc>
        <w:tc>
          <w:tcPr>
            <w:tcW w:w="6749" w:type="dxa"/>
          </w:tcPr>
          <w:p w14:paraId="577D70D6" w14:textId="195B5834" w:rsidR="007001C7" w:rsidRDefault="008E3DCD" w:rsidP="009762C2">
            <w:r>
              <w:t>Titolare</w:t>
            </w:r>
          </w:p>
        </w:tc>
      </w:tr>
      <w:tr w:rsidR="007001C7" w14:paraId="58BDB9B1" w14:textId="77777777" w:rsidTr="008E3DCD">
        <w:tc>
          <w:tcPr>
            <w:tcW w:w="8217" w:type="dxa"/>
            <w:gridSpan w:val="2"/>
          </w:tcPr>
          <w:p w14:paraId="20E05230" w14:textId="768FE9B2" w:rsidR="007001C7" w:rsidRPr="007001C7" w:rsidRDefault="007001C7" w:rsidP="009762C2">
            <w:pPr>
              <w:rPr>
                <w:b/>
                <w:bCs/>
              </w:rPr>
            </w:pPr>
            <w:r w:rsidRPr="007001C7">
              <w:rPr>
                <w:b/>
                <w:bCs/>
              </w:rPr>
              <w:t>Flusso degli eventi</w:t>
            </w:r>
          </w:p>
        </w:tc>
      </w:tr>
      <w:tr w:rsidR="007001C7" w14:paraId="7DB44683" w14:textId="77777777" w:rsidTr="008E3DCD">
        <w:tc>
          <w:tcPr>
            <w:tcW w:w="1468" w:type="dxa"/>
          </w:tcPr>
          <w:p w14:paraId="0189AA16" w14:textId="670F6B51" w:rsidR="007001C7" w:rsidRPr="007001C7" w:rsidRDefault="007001C7" w:rsidP="009762C2">
            <w:pPr>
              <w:rPr>
                <w:b/>
                <w:bCs/>
              </w:rPr>
            </w:pPr>
            <w:r w:rsidRPr="007001C7">
              <w:rPr>
                <w:b/>
                <w:bCs/>
              </w:rPr>
              <w:t>Attore:</w:t>
            </w:r>
          </w:p>
        </w:tc>
        <w:tc>
          <w:tcPr>
            <w:tcW w:w="6749" w:type="dxa"/>
          </w:tcPr>
          <w:p w14:paraId="194EC3A5" w14:textId="686842E6" w:rsidR="007001C7" w:rsidRDefault="008E3DCD" w:rsidP="009762C2">
            <w:r>
              <w:t>Decide di avviare il server, accede al pc dove risiede il server e clicca “Avvia”.</w:t>
            </w:r>
          </w:p>
        </w:tc>
      </w:tr>
      <w:tr w:rsidR="007001C7" w14:paraId="03E9DD86" w14:textId="77777777" w:rsidTr="008E3DCD">
        <w:tc>
          <w:tcPr>
            <w:tcW w:w="1468" w:type="dxa"/>
          </w:tcPr>
          <w:p w14:paraId="0802166D" w14:textId="5594F2BE" w:rsidR="007001C7" w:rsidRPr="007001C7" w:rsidRDefault="007001C7" w:rsidP="009762C2">
            <w:pPr>
              <w:rPr>
                <w:b/>
                <w:bCs/>
              </w:rPr>
            </w:pPr>
            <w:r w:rsidRPr="007001C7">
              <w:rPr>
                <w:b/>
                <w:bCs/>
              </w:rPr>
              <w:t>Sistema:</w:t>
            </w:r>
          </w:p>
        </w:tc>
        <w:tc>
          <w:tcPr>
            <w:tcW w:w="6749" w:type="dxa"/>
          </w:tcPr>
          <w:p w14:paraId="53231502" w14:textId="7115EF4A" w:rsidR="007001C7" w:rsidRDefault="00C03053" w:rsidP="009762C2">
            <w:r>
              <w:t xml:space="preserve">Il </w:t>
            </w:r>
            <w:proofErr w:type="spellStart"/>
            <w:r>
              <w:t>ristema</w:t>
            </w:r>
            <w:proofErr w:type="spellEnd"/>
            <w:r>
              <w:t xml:space="preserve"> r</w:t>
            </w:r>
            <w:r w:rsidR="008E3DCD">
              <w:t>icev</w:t>
            </w:r>
            <w:r>
              <w:t>e</w:t>
            </w:r>
            <w:r w:rsidR="008E3DCD">
              <w:t xml:space="preserve"> la richiesta, attiva il server e tutti i servizi in remoto.</w:t>
            </w:r>
          </w:p>
        </w:tc>
      </w:tr>
    </w:tbl>
    <w:p w14:paraId="678D517D" w14:textId="77777777" w:rsidR="009762C2" w:rsidRDefault="009762C2" w:rsidP="009762C2"/>
    <w:p w14:paraId="11F79FFA" w14:textId="77777777" w:rsidR="009762C2" w:rsidRPr="009762C2" w:rsidRDefault="009762C2" w:rsidP="009762C2">
      <w:pPr>
        <w:rPr>
          <w:b/>
          <w:bCs/>
        </w:rPr>
      </w:pPr>
      <w:r w:rsidRPr="009762C2">
        <w:rPr>
          <w:b/>
          <w:bCs/>
        </w:rPr>
        <w:t xml:space="preserve">Terminazione del sistema </w:t>
      </w:r>
    </w:p>
    <w:p w14:paraId="402C3E77" w14:textId="7CFFFB65" w:rsidR="009762C2" w:rsidRDefault="009762C2" w:rsidP="009762C2">
      <w:r>
        <w:t>È possibile terminare il sistema se e solo se tutti i sottosistemi sono stati disattivati in precedenza. Prima della disattivazione totale del database-server e dell’</w:t>
      </w:r>
      <w:proofErr w:type="spellStart"/>
      <w:r>
        <w:t>application</w:t>
      </w:r>
      <w:proofErr w:type="spellEnd"/>
      <w:r>
        <w:t>-server verranno disconnessi tutti i client connessi al sistema</w:t>
      </w:r>
    </w:p>
    <w:tbl>
      <w:tblPr>
        <w:tblStyle w:val="Grigliatabella"/>
        <w:tblW w:w="0" w:type="auto"/>
        <w:tblLook w:val="04A0" w:firstRow="1" w:lastRow="0" w:firstColumn="1" w:lastColumn="0" w:noHBand="0" w:noVBand="1"/>
      </w:tblPr>
      <w:tblGrid>
        <w:gridCol w:w="1468"/>
        <w:gridCol w:w="6891"/>
      </w:tblGrid>
      <w:tr w:rsidR="007001C7" w14:paraId="75294BFC" w14:textId="77777777" w:rsidTr="008E3DCD">
        <w:tc>
          <w:tcPr>
            <w:tcW w:w="1468" w:type="dxa"/>
          </w:tcPr>
          <w:p w14:paraId="2092751C" w14:textId="3BFC37E4" w:rsidR="007001C7" w:rsidRPr="007001C7" w:rsidRDefault="007001C7" w:rsidP="009762C2">
            <w:pPr>
              <w:rPr>
                <w:b/>
                <w:bCs/>
              </w:rPr>
            </w:pPr>
            <w:r w:rsidRPr="007001C7">
              <w:rPr>
                <w:b/>
                <w:bCs/>
              </w:rPr>
              <w:t>Nome:</w:t>
            </w:r>
          </w:p>
        </w:tc>
        <w:tc>
          <w:tcPr>
            <w:tcW w:w="6891" w:type="dxa"/>
          </w:tcPr>
          <w:p w14:paraId="2DA384C5" w14:textId="12F6A564" w:rsidR="007001C7" w:rsidRDefault="007001C7" w:rsidP="009762C2">
            <w:proofErr w:type="spellStart"/>
            <w:r>
              <w:t>Shoutdown</w:t>
            </w:r>
            <w:proofErr w:type="spellEnd"/>
            <w:r>
              <w:t xml:space="preserve"> </w:t>
            </w:r>
            <w:r w:rsidR="00BE4BF2">
              <w:t>Web</w:t>
            </w:r>
          </w:p>
        </w:tc>
      </w:tr>
      <w:tr w:rsidR="007001C7" w14:paraId="415CF86E" w14:textId="77777777" w:rsidTr="008E3DCD">
        <w:tc>
          <w:tcPr>
            <w:tcW w:w="1468" w:type="dxa"/>
          </w:tcPr>
          <w:p w14:paraId="4C54FB42" w14:textId="4321288E" w:rsidR="007001C7" w:rsidRPr="007001C7" w:rsidRDefault="007001C7" w:rsidP="009762C2">
            <w:pPr>
              <w:rPr>
                <w:b/>
                <w:bCs/>
              </w:rPr>
            </w:pPr>
            <w:r w:rsidRPr="007001C7">
              <w:rPr>
                <w:b/>
                <w:bCs/>
              </w:rPr>
              <w:t>Partecipanti:</w:t>
            </w:r>
          </w:p>
        </w:tc>
        <w:tc>
          <w:tcPr>
            <w:tcW w:w="6891" w:type="dxa"/>
          </w:tcPr>
          <w:p w14:paraId="7337DE6D" w14:textId="092B9B21" w:rsidR="007001C7" w:rsidRDefault="008E3DCD" w:rsidP="009762C2">
            <w:r>
              <w:t>Titolare</w:t>
            </w:r>
          </w:p>
        </w:tc>
      </w:tr>
      <w:tr w:rsidR="007001C7" w14:paraId="2FD00943" w14:textId="77777777" w:rsidTr="008E3DCD">
        <w:tc>
          <w:tcPr>
            <w:tcW w:w="8359" w:type="dxa"/>
            <w:gridSpan w:val="2"/>
          </w:tcPr>
          <w:p w14:paraId="4A54BC7E" w14:textId="1D0CC700" w:rsidR="007001C7" w:rsidRPr="007001C7" w:rsidRDefault="007001C7" w:rsidP="009762C2">
            <w:pPr>
              <w:rPr>
                <w:b/>
                <w:bCs/>
              </w:rPr>
            </w:pPr>
            <w:r w:rsidRPr="007001C7">
              <w:rPr>
                <w:b/>
                <w:bCs/>
              </w:rPr>
              <w:t>Flusso degli eventi</w:t>
            </w:r>
          </w:p>
        </w:tc>
      </w:tr>
      <w:tr w:rsidR="007001C7" w14:paraId="3625EE21" w14:textId="77777777" w:rsidTr="008E3DCD">
        <w:tc>
          <w:tcPr>
            <w:tcW w:w="1468" w:type="dxa"/>
          </w:tcPr>
          <w:p w14:paraId="5B0020DC" w14:textId="21D6C076" w:rsidR="007001C7" w:rsidRPr="007001C7" w:rsidRDefault="007001C7" w:rsidP="009762C2">
            <w:pPr>
              <w:rPr>
                <w:b/>
                <w:bCs/>
              </w:rPr>
            </w:pPr>
            <w:r w:rsidRPr="007001C7">
              <w:rPr>
                <w:b/>
                <w:bCs/>
              </w:rPr>
              <w:t>Attore:</w:t>
            </w:r>
          </w:p>
        </w:tc>
        <w:tc>
          <w:tcPr>
            <w:tcW w:w="6891" w:type="dxa"/>
          </w:tcPr>
          <w:p w14:paraId="2EF989BD" w14:textId="09A9EB07" w:rsidR="007001C7" w:rsidRDefault="008E3DCD" w:rsidP="009762C2">
            <w:r>
              <w:t>Decide di arrestare il server, accede al pc dove risiede il server e clicca “Arresta”</w:t>
            </w:r>
            <w:r w:rsidR="00332727">
              <w:t>.</w:t>
            </w:r>
          </w:p>
        </w:tc>
      </w:tr>
      <w:tr w:rsidR="007001C7" w14:paraId="01ACD9FB" w14:textId="77777777" w:rsidTr="008E3DCD">
        <w:tc>
          <w:tcPr>
            <w:tcW w:w="1468" w:type="dxa"/>
          </w:tcPr>
          <w:p w14:paraId="682D32FD" w14:textId="145EECCB" w:rsidR="007001C7" w:rsidRPr="007001C7" w:rsidRDefault="007001C7" w:rsidP="009762C2">
            <w:pPr>
              <w:rPr>
                <w:b/>
                <w:bCs/>
              </w:rPr>
            </w:pPr>
            <w:r w:rsidRPr="007001C7">
              <w:rPr>
                <w:b/>
                <w:bCs/>
              </w:rPr>
              <w:t>Sistema:</w:t>
            </w:r>
          </w:p>
        </w:tc>
        <w:tc>
          <w:tcPr>
            <w:tcW w:w="6891" w:type="dxa"/>
          </w:tcPr>
          <w:p w14:paraId="290A0D4C" w14:textId="00B9B7FF" w:rsidR="007001C7" w:rsidRDefault="00C03053" w:rsidP="009762C2">
            <w:r>
              <w:t>Il sistema r</w:t>
            </w:r>
            <w:r w:rsidR="008E3DCD">
              <w:t>icev</w:t>
            </w:r>
            <w:r>
              <w:t>e</w:t>
            </w:r>
            <w:r w:rsidR="008E3DCD">
              <w:t xml:space="preserve"> la richiesta, termina la connessione attiva</w:t>
            </w:r>
            <w:r>
              <w:t xml:space="preserve">, </w:t>
            </w:r>
            <w:r w:rsidR="008E3DCD">
              <w:t>tutte le operazioni in corso</w:t>
            </w:r>
            <w:r>
              <w:t xml:space="preserve"> e spegne il server.</w:t>
            </w:r>
          </w:p>
        </w:tc>
      </w:tr>
    </w:tbl>
    <w:p w14:paraId="035C5D96" w14:textId="742B4F46" w:rsidR="009762C2" w:rsidRDefault="009762C2" w:rsidP="009762C2"/>
    <w:p w14:paraId="3C8D3846" w14:textId="77777777" w:rsidR="00BE4BF2" w:rsidRPr="009762C2" w:rsidRDefault="00BE4BF2" w:rsidP="009762C2"/>
    <w:p w14:paraId="52230880" w14:textId="77777777" w:rsidR="009762C2" w:rsidRPr="009762C2" w:rsidRDefault="009762C2" w:rsidP="009762C2">
      <w:pPr>
        <w:rPr>
          <w:b/>
          <w:bCs/>
        </w:rPr>
      </w:pPr>
      <w:r w:rsidRPr="009762C2">
        <w:rPr>
          <w:b/>
          <w:bCs/>
        </w:rPr>
        <w:t xml:space="preserve">Fallimento del sistema </w:t>
      </w:r>
    </w:p>
    <w:p w14:paraId="785F8543" w14:textId="055FC6A4" w:rsidR="00CC1872" w:rsidRDefault="009762C2" w:rsidP="000B59DF">
      <w: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w:t>
      </w:r>
      <w:r w:rsidR="008902B2">
        <w:t>.</w:t>
      </w:r>
    </w:p>
    <w:p w14:paraId="46543C66" w14:textId="289DDF16" w:rsidR="008902B2" w:rsidRDefault="008902B2" w:rsidP="000B59DF"/>
    <w:p w14:paraId="4B841427" w14:textId="10904538" w:rsidR="008902B2" w:rsidRPr="00BE4BF2" w:rsidRDefault="008902B2" w:rsidP="000B59DF">
      <w:pPr>
        <w:rPr>
          <w:b/>
          <w:bCs/>
          <w:sz w:val="24"/>
          <w:szCs w:val="24"/>
        </w:rPr>
      </w:pPr>
      <w:r w:rsidRPr="00BE4BF2">
        <w:rPr>
          <w:b/>
          <w:bCs/>
          <w:sz w:val="24"/>
          <w:szCs w:val="24"/>
        </w:rPr>
        <w:lastRenderedPageBreak/>
        <w:t>APPLICAZIONE MOBILE</w:t>
      </w:r>
    </w:p>
    <w:p w14:paraId="542BDE42" w14:textId="77777777" w:rsidR="00BE4BF2" w:rsidRPr="009762C2" w:rsidRDefault="00BE4BF2" w:rsidP="00BE4BF2">
      <w:pPr>
        <w:rPr>
          <w:b/>
          <w:bCs/>
        </w:rPr>
      </w:pPr>
      <w:r w:rsidRPr="009762C2">
        <w:rPr>
          <w:b/>
          <w:bCs/>
        </w:rPr>
        <w:t xml:space="preserve">Avvio del sistema </w:t>
      </w:r>
    </w:p>
    <w:p w14:paraId="31FA7414" w14:textId="47BE379C" w:rsidR="00BE4BF2" w:rsidRDefault="00BE4BF2" w:rsidP="00BE4BF2">
      <w:r>
        <w:t xml:space="preserve">Il sistema dopo essersi avviato presenta un’interfaccia ai client. </w:t>
      </w:r>
      <w:r w:rsidR="00DE02E1">
        <w:t>L’applicazione sviluppata non richiede autenticazione da parte del client, quindi dopo il suo avvio è pronta per l’uso.</w:t>
      </w:r>
    </w:p>
    <w:tbl>
      <w:tblPr>
        <w:tblStyle w:val="Grigliatabella"/>
        <w:tblW w:w="0" w:type="auto"/>
        <w:tblLook w:val="04A0" w:firstRow="1" w:lastRow="0" w:firstColumn="1" w:lastColumn="0" w:noHBand="0" w:noVBand="1"/>
      </w:tblPr>
      <w:tblGrid>
        <w:gridCol w:w="1468"/>
        <w:gridCol w:w="6891"/>
      </w:tblGrid>
      <w:tr w:rsidR="00BE4BF2" w14:paraId="4AFF72D5" w14:textId="77777777" w:rsidTr="008E3DCD">
        <w:tc>
          <w:tcPr>
            <w:tcW w:w="1468" w:type="dxa"/>
          </w:tcPr>
          <w:p w14:paraId="7043DE88" w14:textId="77777777" w:rsidR="00BE4BF2" w:rsidRPr="007001C7" w:rsidRDefault="00BE4BF2" w:rsidP="00A20541">
            <w:pPr>
              <w:rPr>
                <w:b/>
                <w:bCs/>
              </w:rPr>
            </w:pPr>
            <w:r w:rsidRPr="007001C7">
              <w:rPr>
                <w:b/>
                <w:bCs/>
              </w:rPr>
              <w:t>Nome:</w:t>
            </w:r>
          </w:p>
        </w:tc>
        <w:tc>
          <w:tcPr>
            <w:tcW w:w="6891" w:type="dxa"/>
          </w:tcPr>
          <w:p w14:paraId="76BCFB3E" w14:textId="01EA4C23" w:rsidR="00BE4BF2" w:rsidRDefault="00BE4BF2" w:rsidP="00A20541">
            <w:proofErr w:type="spellStart"/>
            <w:r>
              <w:t>Star</w:t>
            </w:r>
            <w:r w:rsidR="00C03053">
              <w:t>tServer</w:t>
            </w:r>
            <w:proofErr w:type="spellEnd"/>
            <w:r>
              <w:t xml:space="preserve"> App</w:t>
            </w:r>
          </w:p>
        </w:tc>
      </w:tr>
      <w:tr w:rsidR="00BE4BF2" w14:paraId="2F6B8378" w14:textId="77777777" w:rsidTr="008E3DCD">
        <w:tc>
          <w:tcPr>
            <w:tcW w:w="1468" w:type="dxa"/>
          </w:tcPr>
          <w:p w14:paraId="44E53237" w14:textId="77777777" w:rsidR="00BE4BF2" w:rsidRPr="007001C7" w:rsidRDefault="00BE4BF2" w:rsidP="00A20541">
            <w:pPr>
              <w:rPr>
                <w:b/>
                <w:bCs/>
              </w:rPr>
            </w:pPr>
            <w:r w:rsidRPr="007001C7">
              <w:rPr>
                <w:b/>
                <w:bCs/>
              </w:rPr>
              <w:t>Partecipanti:</w:t>
            </w:r>
          </w:p>
        </w:tc>
        <w:tc>
          <w:tcPr>
            <w:tcW w:w="6891" w:type="dxa"/>
          </w:tcPr>
          <w:p w14:paraId="27C443D8" w14:textId="018A9BBB" w:rsidR="00BE4BF2" w:rsidRDefault="00F60623" w:rsidP="00A20541">
            <w:r>
              <w:t>Staff</w:t>
            </w:r>
          </w:p>
        </w:tc>
      </w:tr>
      <w:tr w:rsidR="00BE4BF2" w14:paraId="61910A2D" w14:textId="77777777" w:rsidTr="008E3DCD">
        <w:tc>
          <w:tcPr>
            <w:tcW w:w="8359" w:type="dxa"/>
            <w:gridSpan w:val="2"/>
          </w:tcPr>
          <w:p w14:paraId="4A9F6FCE" w14:textId="77777777" w:rsidR="00BE4BF2" w:rsidRPr="007001C7" w:rsidRDefault="00BE4BF2" w:rsidP="00A20541">
            <w:pPr>
              <w:rPr>
                <w:b/>
                <w:bCs/>
              </w:rPr>
            </w:pPr>
            <w:r w:rsidRPr="007001C7">
              <w:rPr>
                <w:b/>
                <w:bCs/>
              </w:rPr>
              <w:t>Flusso degli eventi</w:t>
            </w:r>
          </w:p>
        </w:tc>
      </w:tr>
      <w:tr w:rsidR="00BE4BF2" w14:paraId="08C259ED" w14:textId="77777777" w:rsidTr="008E3DCD">
        <w:tc>
          <w:tcPr>
            <w:tcW w:w="1468" w:type="dxa"/>
          </w:tcPr>
          <w:p w14:paraId="1440401C" w14:textId="77777777" w:rsidR="00BE4BF2" w:rsidRPr="007001C7" w:rsidRDefault="00BE4BF2" w:rsidP="00A20541">
            <w:pPr>
              <w:rPr>
                <w:b/>
                <w:bCs/>
              </w:rPr>
            </w:pPr>
            <w:r w:rsidRPr="007001C7">
              <w:rPr>
                <w:b/>
                <w:bCs/>
              </w:rPr>
              <w:t>Attore:</w:t>
            </w:r>
          </w:p>
        </w:tc>
        <w:tc>
          <w:tcPr>
            <w:tcW w:w="6891" w:type="dxa"/>
          </w:tcPr>
          <w:p w14:paraId="7FE82AE4" w14:textId="69F9FCF9" w:rsidR="00BE4BF2" w:rsidRDefault="00F60623" w:rsidP="00A20541">
            <w:r>
              <w:t>Lo staff accende il tablet e avvia l’app</w:t>
            </w:r>
          </w:p>
        </w:tc>
      </w:tr>
      <w:tr w:rsidR="00BE4BF2" w14:paraId="5BBBB90D" w14:textId="77777777" w:rsidTr="008E3DCD">
        <w:tc>
          <w:tcPr>
            <w:tcW w:w="1468" w:type="dxa"/>
          </w:tcPr>
          <w:p w14:paraId="23009E8F" w14:textId="77777777" w:rsidR="00BE4BF2" w:rsidRPr="007001C7" w:rsidRDefault="00BE4BF2" w:rsidP="00A20541">
            <w:pPr>
              <w:rPr>
                <w:b/>
                <w:bCs/>
              </w:rPr>
            </w:pPr>
            <w:r w:rsidRPr="007001C7">
              <w:rPr>
                <w:b/>
                <w:bCs/>
              </w:rPr>
              <w:t>Sistema:</w:t>
            </w:r>
          </w:p>
        </w:tc>
        <w:tc>
          <w:tcPr>
            <w:tcW w:w="6891" w:type="dxa"/>
          </w:tcPr>
          <w:p w14:paraId="69CF9609" w14:textId="47DCD0E5" w:rsidR="00BE4BF2" w:rsidRDefault="00455B6C" w:rsidP="00A20541">
            <w:r>
              <w:t>Il sistema r</w:t>
            </w:r>
            <w:r w:rsidR="008E3DCD">
              <w:t xml:space="preserve">icevuta la richiesta, avvia </w:t>
            </w:r>
            <w:r>
              <w:t xml:space="preserve">l’app </w:t>
            </w:r>
            <w:r w:rsidR="008E3DCD">
              <w:t xml:space="preserve">e </w:t>
            </w:r>
            <w:r w:rsidR="00073F10">
              <w:t>richiede l’inserimento del numero del tavolo dal quale verrà usato il tablet</w:t>
            </w:r>
            <w:r w:rsidR="008E3DCD">
              <w:t>.</w:t>
            </w:r>
          </w:p>
        </w:tc>
      </w:tr>
    </w:tbl>
    <w:p w14:paraId="4BB70323" w14:textId="77777777" w:rsidR="00BE4BF2" w:rsidRDefault="00BE4BF2" w:rsidP="00BE4BF2"/>
    <w:p w14:paraId="47002045" w14:textId="77777777" w:rsidR="00BE4BF2" w:rsidRPr="009762C2" w:rsidRDefault="00BE4BF2" w:rsidP="00BE4BF2">
      <w:pPr>
        <w:rPr>
          <w:b/>
          <w:bCs/>
        </w:rPr>
      </w:pPr>
      <w:r w:rsidRPr="009762C2">
        <w:rPr>
          <w:b/>
          <w:bCs/>
        </w:rPr>
        <w:t xml:space="preserve">Terminazione del sistema </w:t>
      </w:r>
    </w:p>
    <w:p w14:paraId="6AE2C6A3" w14:textId="77777777" w:rsidR="00BE4BF2" w:rsidRDefault="00BE4BF2" w:rsidP="00BE4BF2">
      <w:r>
        <w:t>È possibile terminare il sistema se e solo se tutti i sottosistemi sono stati disattivati in precedenza. Prima della disattivazione totale del database-server e dell’</w:t>
      </w:r>
      <w:proofErr w:type="spellStart"/>
      <w:r>
        <w:t>application</w:t>
      </w:r>
      <w:proofErr w:type="spellEnd"/>
      <w:r>
        <w:t>-server verranno disconnessi tutti i client connessi al sistema</w:t>
      </w:r>
    </w:p>
    <w:tbl>
      <w:tblPr>
        <w:tblStyle w:val="Grigliatabella"/>
        <w:tblW w:w="0" w:type="auto"/>
        <w:tblLook w:val="04A0" w:firstRow="1" w:lastRow="0" w:firstColumn="1" w:lastColumn="0" w:noHBand="0" w:noVBand="1"/>
      </w:tblPr>
      <w:tblGrid>
        <w:gridCol w:w="1468"/>
        <w:gridCol w:w="6891"/>
      </w:tblGrid>
      <w:tr w:rsidR="00BE4BF2" w14:paraId="6B348439" w14:textId="77777777" w:rsidTr="008E3DCD">
        <w:tc>
          <w:tcPr>
            <w:tcW w:w="1468" w:type="dxa"/>
          </w:tcPr>
          <w:p w14:paraId="18EB57AC" w14:textId="77777777" w:rsidR="00BE4BF2" w:rsidRPr="007001C7" w:rsidRDefault="00BE4BF2" w:rsidP="00A20541">
            <w:pPr>
              <w:rPr>
                <w:b/>
                <w:bCs/>
              </w:rPr>
            </w:pPr>
            <w:r w:rsidRPr="007001C7">
              <w:rPr>
                <w:b/>
                <w:bCs/>
              </w:rPr>
              <w:t>Nome:</w:t>
            </w:r>
          </w:p>
        </w:tc>
        <w:tc>
          <w:tcPr>
            <w:tcW w:w="6891" w:type="dxa"/>
          </w:tcPr>
          <w:p w14:paraId="178F3016" w14:textId="12AB1D71" w:rsidR="00BE4BF2" w:rsidRDefault="00BE4BF2" w:rsidP="00A20541">
            <w:proofErr w:type="spellStart"/>
            <w:r>
              <w:t>Shoutdown</w:t>
            </w:r>
            <w:proofErr w:type="spellEnd"/>
            <w:r>
              <w:t xml:space="preserve"> App</w:t>
            </w:r>
          </w:p>
        </w:tc>
      </w:tr>
      <w:tr w:rsidR="00BE4BF2" w14:paraId="76C6D0FA" w14:textId="77777777" w:rsidTr="008E3DCD">
        <w:tc>
          <w:tcPr>
            <w:tcW w:w="1468" w:type="dxa"/>
          </w:tcPr>
          <w:p w14:paraId="58C15C71" w14:textId="77777777" w:rsidR="00BE4BF2" w:rsidRPr="007001C7" w:rsidRDefault="00BE4BF2" w:rsidP="00A20541">
            <w:pPr>
              <w:rPr>
                <w:b/>
                <w:bCs/>
              </w:rPr>
            </w:pPr>
            <w:r w:rsidRPr="007001C7">
              <w:rPr>
                <w:b/>
                <w:bCs/>
              </w:rPr>
              <w:t>Partecipanti:</w:t>
            </w:r>
          </w:p>
        </w:tc>
        <w:tc>
          <w:tcPr>
            <w:tcW w:w="6891" w:type="dxa"/>
          </w:tcPr>
          <w:p w14:paraId="0D043DE2" w14:textId="4B659A90" w:rsidR="00BE4BF2" w:rsidRDefault="00F60623" w:rsidP="00A20541">
            <w:r>
              <w:t>Staff</w:t>
            </w:r>
          </w:p>
        </w:tc>
      </w:tr>
      <w:tr w:rsidR="00BE4BF2" w14:paraId="3445FC76" w14:textId="77777777" w:rsidTr="008E3DCD">
        <w:tc>
          <w:tcPr>
            <w:tcW w:w="8359" w:type="dxa"/>
            <w:gridSpan w:val="2"/>
          </w:tcPr>
          <w:p w14:paraId="444C0AC5" w14:textId="77777777" w:rsidR="00BE4BF2" w:rsidRPr="007001C7" w:rsidRDefault="00BE4BF2" w:rsidP="00A20541">
            <w:pPr>
              <w:rPr>
                <w:b/>
                <w:bCs/>
              </w:rPr>
            </w:pPr>
            <w:r w:rsidRPr="007001C7">
              <w:rPr>
                <w:b/>
                <w:bCs/>
              </w:rPr>
              <w:t>Flusso degli eventi</w:t>
            </w:r>
          </w:p>
        </w:tc>
      </w:tr>
      <w:tr w:rsidR="00BE4BF2" w14:paraId="3BAFD553" w14:textId="77777777" w:rsidTr="008E3DCD">
        <w:tc>
          <w:tcPr>
            <w:tcW w:w="1468" w:type="dxa"/>
          </w:tcPr>
          <w:p w14:paraId="7BF30CFC" w14:textId="77777777" w:rsidR="00BE4BF2" w:rsidRPr="007001C7" w:rsidRDefault="00BE4BF2" w:rsidP="00A20541">
            <w:pPr>
              <w:rPr>
                <w:b/>
                <w:bCs/>
              </w:rPr>
            </w:pPr>
            <w:r w:rsidRPr="007001C7">
              <w:rPr>
                <w:b/>
                <w:bCs/>
              </w:rPr>
              <w:t>Attore:</w:t>
            </w:r>
          </w:p>
        </w:tc>
        <w:tc>
          <w:tcPr>
            <w:tcW w:w="6891" w:type="dxa"/>
          </w:tcPr>
          <w:p w14:paraId="364622BF" w14:textId="5B679725" w:rsidR="00BE4BF2" w:rsidRDefault="00332727" w:rsidP="00A20541">
            <w:r>
              <w:t>All’ora di chiusura della paninoteca, lo staff provvede ad arrestare l’applicazione.</w:t>
            </w:r>
          </w:p>
        </w:tc>
      </w:tr>
      <w:tr w:rsidR="00BE4BF2" w14:paraId="0AC8716A" w14:textId="77777777" w:rsidTr="008E3DCD">
        <w:tc>
          <w:tcPr>
            <w:tcW w:w="1468" w:type="dxa"/>
          </w:tcPr>
          <w:p w14:paraId="6397A61F" w14:textId="77777777" w:rsidR="00BE4BF2" w:rsidRPr="007001C7" w:rsidRDefault="00BE4BF2" w:rsidP="00A20541">
            <w:pPr>
              <w:rPr>
                <w:b/>
                <w:bCs/>
              </w:rPr>
            </w:pPr>
            <w:r w:rsidRPr="007001C7">
              <w:rPr>
                <w:b/>
                <w:bCs/>
              </w:rPr>
              <w:t>Sistema:</w:t>
            </w:r>
          </w:p>
        </w:tc>
        <w:tc>
          <w:tcPr>
            <w:tcW w:w="6891" w:type="dxa"/>
          </w:tcPr>
          <w:p w14:paraId="4BCCCC5A" w14:textId="3F1DBE74" w:rsidR="00BE4BF2" w:rsidRDefault="00455B6C" w:rsidP="00A20541">
            <w:r>
              <w:t>Il sistema r</w:t>
            </w:r>
            <w:r w:rsidR="00332727">
              <w:t>icevuta la richiesta</w:t>
            </w:r>
            <w:r>
              <w:t>, arresta l’app</w:t>
            </w:r>
            <w:r w:rsidR="00332727">
              <w:t>.</w:t>
            </w:r>
          </w:p>
        </w:tc>
      </w:tr>
    </w:tbl>
    <w:p w14:paraId="46B3A562" w14:textId="77777777" w:rsidR="00BE4BF2" w:rsidRPr="009762C2" w:rsidRDefault="00BE4BF2" w:rsidP="00BE4BF2"/>
    <w:p w14:paraId="74DC6B14" w14:textId="77777777" w:rsidR="00BE4BF2" w:rsidRPr="009762C2" w:rsidRDefault="00BE4BF2" w:rsidP="00BE4BF2">
      <w:pPr>
        <w:rPr>
          <w:b/>
          <w:bCs/>
        </w:rPr>
      </w:pPr>
      <w:r w:rsidRPr="009762C2">
        <w:rPr>
          <w:b/>
          <w:bCs/>
        </w:rPr>
        <w:t xml:space="preserve">Fallimento del sistema </w:t>
      </w:r>
    </w:p>
    <w:p w14:paraId="4704CD3C" w14:textId="36E3939E" w:rsidR="00BE4BF2" w:rsidRDefault="00BE4BF2" w:rsidP="00BE4BF2">
      <w:r>
        <w:t xml:space="preserve">Nel caso si verifichi un errore dovuto all’hardware </w:t>
      </w:r>
      <w:r w:rsidR="00455B6C">
        <w:t>e/</w:t>
      </w:r>
      <w:bookmarkStart w:id="15" w:name="_GoBack"/>
      <w:bookmarkEnd w:id="15"/>
      <w:r>
        <w:t>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w:t>
      </w:r>
    </w:p>
    <w:p w14:paraId="7F47206B" w14:textId="66B399A3" w:rsidR="001B25A4" w:rsidRDefault="001B25A4" w:rsidP="00BE4BF2"/>
    <w:p w14:paraId="1319EA4B" w14:textId="643DFE2F" w:rsidR="001B25A4" w:rsidRDefault="001B25A4" w:rsidP="00BE4BF2"/>
    <w:p w14:paraId="394D4118" w14:textId="63C6FE66" w:rsidR="001B25A4" w:rsidRDefault="001B25A4" w:rsidP="00BE4BF2"/>
    <w:p w14:paraId="641A703C" w14:textId="798E83E4" w:rsidR="003C08FC" w:rsidRDefault="003C08FC">
      <w:pPr>
        <w:jc w:val="left"/>
      </w:pPr>
      <w:r>
        <w:br w:type="page"/>
      </w:r>
    </w:p>
    <w:p w14:paraId="4E19B014" w14:textId="008A5DFB" w:rsidR="000B59DF" w:rsidRDefault="000B59DF" w:rsidP="00910B93">
      <w:pPr>
        <w:pStyle w:val="Titolo1"/>
      </w:pPr>
      <w:bookmarkStart w:id="16" w:name="_Toc29823405"/>
      <w:r>
        <w:lastRenderedPageBreak/>
        <w:t>4. Servizi del sottosistema</w:t>
      </w:r>
      <w:bookmarkEnd w:id="16"/>
    </w:p>
    <w:p w14:paraId="008666CB" w14:textId="65509E30" w:rsidR="00BE4BF2" w:rsidRDefault="003D5118" w:rsidP="003D5118">
      <w:r w:rsidRPr="003D5118">
        <w:t>In seguito, saranno mostrati i servizi offerti dai sottosistemi con una breve descrizion</w:t>
      </w:r>
      <w:r>
        <w:t>e.</w:t>
      </w:r>
    </w:p>
    <w:p w14:paraId="429952A4" w14:textId="1BB5ED9D" w:rsidR="00910B93" w:rsidRDefault="00910B93" w:rsidP="00910B93">
      <w:pPr>
        <w:pStyle w:val="Titolo2"/>
      </w:pPr>
      <w:bookmarkStart w:id="17" w:name="_Toc29823406"/>
      <w:r>
        <w:t xml:space="preserve">4.1 </w:t>
      </w:r>
      <w:proofErr w:type="spellStart"/>
      <w:r w:rsidR="003C08FC">
        <w:t>AuthenticationManager</w:t>
      </w:r>
      <w:bookmarkEnd w:id="17"/>
      <w:proofErr w:type="spellEnd"/>
    </w:p>
    <w:tbl>
      <w:tblPr>
        <w:tblStyle w:val="Tabellagriglia4-colore3"/>
        <w:tblW w:w="0" w:type="auto"/>
        <w:tblLook w:val="04A0" w:firstRow="1" w:lastRow="0" w:firstColumn="1" w:lastColumn="0" w:noHBand="0" w:noVBand="1"/>
      </w:tblPr>
      <w:tblGrid>
        <w:gridCol w:w="1980"/>
        <w:gridCol w:w="7037"/>
      </w:tblGrid>
      <w:tr w:rsidR="00910B93" w14:paraId="5FEE5E68" w14:textId="77777777" w:rsidTr="00910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gridSpan w:val="2"/>
          </w:tcPr>
          <w:p w14:paraId="584EBE7B" w14:textId="0BA58BD3" w:rsidR="00910B93" w:rsidRPr="00910B93" w:rsidRDefault="00910B93" w:rsidP="00910B93">
            <w:pPr>
              <w:jc w:val="center"/>
              <w:rPr>
                <w:b w:val="0"/>
                <w:bCs w:val="0"/>
                <w:sz w:val="26"/>
                <w:szCs w:val="26"/>
              </w:rPr>
            </w:pPr>
            <w:r w:rsidRPr="00910B93">
              <w:rPr>
                <w:sz w:val="26"/>
                <w:szCs w:val="26"/>
              </w:rPr>
              <w:t>Servizi offerti</w:t>
            </w:r>
          </w:p>
        </w:tc>
      </w:tr>
      <w:tr w:rsidR="00910B93" w14:paraId="1ED1DF35" w14:textId="77777777" w:rsidTr="00910B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tcPr>
          <w:p w14:paraId="56A8A0EF" w14:textId="66E47B7F" w:rsidR="00910B93" w:rsidRPr="00910B93" w:rsidRDefault="00910B93" w:rsidP="00910B93">
            <w:pPr>
              <w:rPr>
                <w:sz w:val="24"/>
                <w:szCs w:val="24"/>
              </w:rPr>
            </w:pPr>
            <w:r w:rsidRPr="00910B93">
              <w:rPr>
                <w:sz w:val="24"/>
                <w:szCs w:val="24"/>
              </w:rPr>
              <w:t>Servizio</w:t>
            </w:r>
          </w:p>
        </w:tc>
        <w:tc>
          <w:tcPr>
            <w:tcW w:w="7037" w:type="dxa"/>
          </w:tcPr>
          <w:p w14:paraId="1E32D2E8" w14:textId="5492AEBD" w:rsidR="00910B93" w:rsidRPr="00910B93" w:rsidRDefault="00910B93" w:rsidP="00910B93">
            <w:pPr>
              <w:cnfStyle w:val="000000100000" w:firstRow="0" w:lastRow="0" w:firstColumn="0" w:lastColumn="0" w:oddVBand="0" w:evenVBand="0" w:oddHBand="1" w:evenHBand="0" w:firstRowFirstColumn="0" w:firstRowLastColumn="0" w:lastRowFirstColumn="0" w:lastRowLastColumn="0"/>
              <w:rPr>
                <w:b/>
                <w:bCs/>
                <w:sz w:val="24"/>
                <w:szCs w:val="24"/>
              </w:rPr>
            </w:pPr>
            <w:r w:rsidRPr="00910B93">
              <w:rPr>
                <w:b/>
                <w:bCs/>
                <w:sz w:val="24"/>
                <w:szCs w:val="24"/>
              </w:rPr>
              <w:t>Descrizione</w:t>
            </w:r>
          </w:p>
        </w:tc>
      </w:tr>
      <w:tr w:rsidR="0037107F" w14:paraId="7CE5B326" w14:textId="77777777" w:rsidTr="00910B93">
        <w:trPr>
          <w:trHeight w:val="346"/>
        </w:trPr>
        <w:tc>
          <w:tcPr>
            <w:cnfStyle w:val="001000000000" w:firstRow="0" w:lastRow="0" w:firstColumn="1" w:lastColumn="0" w:oddVBand="0" w:evenVBand="0" w:oddHBand="0" w:evenHBand="0" w:firstRowFirstColumn="0" w:firstRowLastColumn="0" w:lastRowFirstColumn="0" w:lastRowLastColumn="0"/>
            <w:tcW w:w="1980" w:type="dxa"/>
          </w:tcPr>
          <w:p w14:paraId="3BA8F14F" w14:textId="4C2D4DE6" w:rsidR="0037107F" w:rsidRPr="003D5118" w:rsidRDefault="003C08FC" w:rsidP="0037107F">
            <w:pPr>
              <w:jc w:val="left"/>
              <w:rPr>
                <w:sz w:val="24"/>
                <w:szCs w:val="24"/>
              </w:rPr>
            </w:pPr>
            <w:r>
              <w:rPr>
                <w:sz w:val="24"/>
                <w:szCs w:val="24"/>
              </w:rPr>
              <w:t>Autenticazione titolare</w:t>
            </w:r>
          </w:p>
        </w:tc>
        <w:tc>
          <w:tcPr>
            <w:tcW w:w="7037" w:type="dxa"/>
          </w:tcPr>
          <w:p w14:paraId="5B3E378B" w14:textId="5A457D46" w:rsidR="0037107F" w:rsidRPr="0037107F" w:rsidRDefault="003C08FC" w:rsidP="0037107F">
            <w:pPr>
              <w:jc w:val="left"/>
              <w:cnfStyle w:val="000000000000" w:firstRow="0" w:lastRow="0" w:firstColumn="0" w:lastColumn="0" w:oddVBand="0" w:evenVBand="0" w:oddHBand="0" w:evenHBand="0" w:firstRowFirstColumn="0" w:firstRowLastColumn="0" w:lastRowFirstColumn="0" w:lastRowLastColumn="0"/>
            </w:pPr>
            <w:r>
              <w:t xml:space="preserve">Consente di verificare la </w:t>
            </w:r>
            <w:r w:rsidR="00855B92">
              <w:t xml:space="preserve">correttezza della </w:t>
            </w:r>
            <w:r>
              <w:t>password del titolare per l’autenticazione</w:t>
            </w:r>
          </w:p>
        </w:tc>
      </w:tr>
      <w:tr w:rsidR="003C08FC" w14:paraId="2A163D5B" w14:textId="77777777" w:rsidTr="0037107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D20145D" w14:textId="23D28757" w:rsidR="003C08FC" w:rsidRPr="003D5118" w:rsidRDefault="003C08FC" w:rsidP="003C08FC">
            <w:pPr>
              <w:jc w:val="left"/>
            </w:pPr>
            <w:r>
              <w:t>Autenticazione staff</w:t>
            </w:r>
          </w:p>
        </w:tc>
        <w:tc>
          <w:tcPr>
            <w:tcW w:w="7037" w:type="dxa"/>
            <w:shd w:val="clear" w:color="auto" w:fill="auto"/>
          </w:tcPr>
          <w:p w14:paraId="32BA247A" w14:textId="0559BEE2" w:rsidR="003C08FC" w:rsidRDefault="003C08FC" w:rsidP="003C08FC">
            <w:pPr>
              <w:jc w:val="left"/>
              <w:cnfStyle w:val="000000100000" w:firstRow="0" w:lastRow="0" w:firstColumn="0" w:lastColumn="0" w:oddVBand="0" w:evenVBand="0" w:oddHBand="1" w:evenHBand="0" w:firstRowFirstColumn="0" w:firstRowLastColumn="0" w:lastRowFirstColumn="0" w:lastRowLastColumn="0"/>
            </w:pPr>
            <w:r>
              <w:t xml:space="preserve">Consente di verificare la </w:t>
            </w:r>
            <w:r w:rsidR="00855B92">
              <w:t xml:space="preserve">correttezza della </w:t>
            </w:r>
            <w:r>
              <w:t>password dello staff per l’autenticazione</w:t>
            </w:r>
          </w:p>
        </w:tc>
      </w:tr>
      <w:tr w:rsidR="0037107F" w14:paraId="1F853427" w14:textId="77777777" w:rsidTr="00910B93">
        <w:trPr>
          <w:trHeight w:val="346"/>
        </w:trPr>
        <w:tc>
          <w:tcPr>
            <w:cnfStyle w:val="001000000000" w:firstRow="0" w:lastRow="0" w:firstColumn="1" w:lastColumn="0" w:oddVBand="0" w:evenVBand="0" w:oddHBand="0" w:evenHBand="0" w:firstRowFirstColumn="0" w:firstRowLastColumn="0" w:lastRowFirstColumn="0" w:lastRowLastColumn="0"/>
            <w:tcW w:w="1980" w:type="dxa"/>
          </w:tcPr>
          <w:p w14:paraId="1DDD152B" w14:textId="19D24CC0" w:rsidR="0037107F" w:rsidRPr="003D5118" w:rsidRDefault="003C08FC" w:rsidP="0037107F">
            <w:pPr>
              <w:jc w:val="left"/>
            </w:pPr>
            <w:r>
              <w:t>Aggiornamento password titolare</w:t>
            </w:r>
          </w:p>
        </w:tc>
        <w:tc>
          <w:tcPr>
            <w:tcW w:w="7037" w:type="dxa"/>
          </w:tcPr>
          <w:p w14:paraId="4581CC3E" w14:textId="0FC0136A" w:rsidR="0037107F" w:rsidRDefault="003C08FC" w:rsidP="0037107F">
            <w:pPr>
              <w:jc w:val="left"/>
              <w:cnfStyle w:val="000000000000" w:firstRow="0" w:lastRow="0" w:firstColumn="0" w:lastColumn="0" w:oddVBand="0" w:evenVBand="0" w:oddHBand="0" w:evenHBand="0" w:firstRowFirstColumn="0" w:firstRowLastColumn="0" w:lastRowFirstColumn="0" w:lastRowLastColumn="0"/>
            </w:pPr>
            <w:r>
              <w:t>Consente di modificare la password del titolare con una nuova</w:t>
            </w:r>
            <w:r w:rsidR="00855B92">
              <w:t xml:space="preserve"> da lui scelta</w:t>
            </w:r>
          </w:p>
        </w:tc>
      </w:tr>
      <w:tr w:rsidR="003C08FC" w14:paraId="6FAB1FD9" w14:textId="77777777" w:rsidTr="0037107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BF87655" w14:textId="5BF2A320" w:rsidR="003C08FC" w:rsidRPr="003D5118" w:rsidRDefault="003C08FC" w:rsidP="003C08FC">
            <w:pPr>
              <w:jc w:val="left"/>
            </w:pPr>
            <w:r>
              <w:t>Aggiornamento password staff</w:t>
            </w:r>
          </w:p>
        </w:tc>
        <w:tc>
          <w:tcPr>
            <w:tcW w:w="7037" w:type="dxa"/>
            <w:shd w:val="clear" w:color="auto" w:fill="auto"/>
          </w:tcPr>
          <w:p w14:paraId="65E079BC" w14:textId="2CFE5590" w:rsidR="003C08FC" w:rsidRDefault="003C08FC" w:rsidP="003C08FC">
            <w:pPr>
              <w:jc w:val="left"/>
              <w:cnfStyle w:val="000000100000" w:firstRow="0" w:lastRow="0" w:firstColumn="0" w:lastColumn="0" w:oddVBand="0" w:evenVBand="0" w:oddHBand="1" w:evenHBand="0" w:firstRowFirstColumn="0" w:firstRowLastColumn="0" w:lastRowFirstColumn="0" w:lastRowLastColumn="0"/>
            </w:pPr>
            <w:r>
              <w:t>Consente di modificare la password dello staff con una nuova</w:t>
            </w:r>
            <w:r w:rsidR="00855B92">
              <w:t xml:space="preserve"> scelta dal titolare</w:t>
            </w:r>
          </w:p>
        </w:tc>
      </w:tr>
    </w:tbl>
    <w:p w14:paraId="3B5F7C60" w14:textId="2D6956F6" w:rsidR="00974334" w:rsidRDefault="00974334" w:rsidP="00974334">
      <w:pPr>
        <w:pStyle w:val="Titolo2"/>
      </w:pPr>
      <w:bookmarkStart w:id="18" w:name="_Toc29823407"/>
      <w:r>
        <w:t xml:space="preserve">4.2 </w:t>
      </w:r>
      <w:proofErr w:type="spellStart"/>
      <w:r>
        <w:t>TitolareManager</w:t>
      </w:r>
      <w:bookmarkEnd w:id="18"/>
      <w:proofErr w:type="spellEnd"/>
    </w:p>
    <w:tbl>
      <w:tblPr>
        <w:tblStyle w:val="Tabellagriglia4-colore3"/>
        <w:tblW w:w="0" w:type="auto"/>
        <w:tblLook w:val="04A0" w:firstRow="1" w:lastRow="0" w:firstColumn="1" w:lastColumn="0" w:noHBand="0" w:noVBand="1"/>
      </w:tblPr>
      <w:tblGrid>
        <w:gridCol w:w="1980"/>
        <w:gridCol w:w="7037"/>
      </w:tblGrid>
      <w:tr w:rsidR="00974334" w14:paraId="1C82884C" w14:textId="77777777" w:rsidTr="00A2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gridSpan w:val="2"/>
          </w:tcPr>
          <w:p w14:paraId="593334EF" w14:textId="77777777" w:rsidR="00974334" w:rsidRPr="00910B93" w:rsidRDefault="00974334" w:rsidP="00A20541">
            <w:pPr>
              <w:jc w:val="center"/>
              <w:rPr>
                <w:b w:val="0"/>
                <w:bCs w:val="0"/>
                <w:sz w:val="26"/>
                <w:szCs w:val="26"/>
              </w:rPr>
            </w:pPr>
            <w:r w:rsidRPr="00910B93">
              <w:rPr>
                <w:sz w:val="26"/>
                <w:szCs w:val="26"/>
              </w:rPr>
              <w:t>Servizi offerti</w:t>
            </w:r>
          </w:p>
        </w:tc>
      </w:tr>
      <w:tr w:rsidR="00974334" w14:paraId="59F633AF" w14:textId="77777777" w:rsidTr="00A2054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tcPr>
          <w:p w14:paraId="56B38C6C" w14:textId="77777777" w:rsidR="00974334" w:rsidRPr="00910B93" w:rsidRDefault="00974334" w:rsidP="00A20541">
            <w:pPr>
              <w:rPr>
                <w:sz w:val="24"/>
                <w:szCs w:val="24"/>
              </w:rPr>
            </w:pPr>
            <w:r w:rsidRPr="00910B93">
              <w:rPr>
                <w:sz w:val="24"/>
                <w:szCs w:val="24"/>
              </w:rPr>
              <w:t>Servizio</w:t>
            </w:r>
          </w:p>
        </w:tc>
        <w:tc>
          <w:tcPr>
            <w:tcW w:w="7037" w:type="dxa"/>
          </w:tcPr>
          <w:p w14:paraId="411EE9A5" w14:textId="77777777" w:rsidR="00974334" w:rsidRPr="00910B93" w:rsidRDefault="00974334" w:rsidP="00A20541">
            <w:pPr>
              <w:cnfStyle w:val="000000100000" w:firstRow="0" w:lastRow="0" w:firstColumn="0" w:lastColumn="0" w:oddVBand="0" w:evenVBand="0" w:oddHBand="1" w:evenHBand="0" w:firstRowFirstColumn="0" w:firstRowLastColumn="0" w:lastRowFirstColumn="0" w:lastRowLastColumn="0"/>
              <w:rPr>
                <w:b/>
                <w:bCs/>
                <w:sz w:val="24"/>
                <w:szCs w:val="24"/>
              </w:rPr>
            </w:pPr>
            <w:r w:rsidRPr="00910B93">
              <w:rPr>
                <w:b/>
                <w:bCs/>
                <w:sz w:val="24"/>
                <w:szCs w:val="24"/>
              </w:rPr>
              <w:t>Descrizione</w:t>
            </w:r>
          </w:p>
        </w:tc>
      </w:tr>
      <w:tr w:rsidR="00974334" w14:paraId="40EB49B8" w14:textId="77777777" w:rsidTr="00A20541">
        <w:trPr>
          <w:trHeight w:val="346"/>
        </w:trPr>
        <w:tc>
          <w:tcPr>
            <w:cnfStyle w:val="001000000000" w:firstRow="0" w:lastRow="0" w:firstColumn="1" w:lastColumn="0" w:oddVBand="0" w:evenVBand="0" w:oddHBand="0" w:evenHBand="0" w:firstRowFirstColumn="0" w:firstRowLastColumn="0" w:lastRowFirstColumn="0" w:lastRowLastColumn="0"/>
            <w:tcW w:w="1980" w:type="dxa"/>
          </w:tcPr>
          <w:p w14:paraId="5529AB1F" w14:textId="77777777" w:rsidR="00974334" w:rsidRPr="003D5118" w:rsidRDefault="00974334" w:rsidP="00A20541">
            <w:pPr>
              <w:jc w:val="left"/>
              <w:rPr>
                <w:sz w:val="24"/>
                <w:szCs w:val="24"/>
              </w:rPr>
            </w:pPr>
            <w:r w:rsidRPr="003D5118">
              <w:t>Aggiungi portata al menu</w:t>
            </w:r>
          </w:p>
        </w:tc>
        <w:tc>
          <w:tcPr>
            <w:tcW w:w="7037" w:type="dxa"/>
          </w:tcPr>
          <w:p w14:paraId="3A96A957" w14:textId="13AC64BE" w:rsidR="00974334" w:rsidRPr="0037107F" w:rsidRDefault="00974334" w:rsidP="00A20541">
            <w:pPr>
              <w:jc w:val="left"/>
              <w:cnfStyle w:val="000000000000" w:firstRow="0" w:lastRow="0" w:firstColumn="0" w:lastColumn="0" w:oddVBand="0" w:evenVBand="0" w:oddHBand="0" w:evenHBand="0" w:firstRowFirstColumn="0" w:firstRowLastColumn="0" w:lastRowFirstColumn="0" w:lastRowLastColumn="0"/>
            </w:pPr>
            <w:r>
              <w:t>Consente di aggiungere una nuova portata al menu</w:t>
            </w:r>
          </w:p>
        </w:tc>
      </w:tr>
      <w:tr w:rsidR="00974334" w14:paraId="31660946" w14:textId="77777777" w:rsidTr="00A2054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1D77ECE4" w14:textId="77777777" w:rsidR="00974334" w:rsidRPr="003D5118" w:rsidRDefault="00974334" w:rsidP="00A20541">
            <w:pPr>
              <w:jc w:val="left"/>
            </w:pPr>
            <w:r w:rsidRPr="003D5118">
              <w:t>Rimozione portata dal menu</w:t>
            </w:r>
          </w:p>
        </w:tc>
        <w:tc>
          <w:tcPr>
            <w:tcW w:w="7037" w:type="dxa"/>
            <w:shd w:val="clear" w:color="auto" w:fill="auto"/>
          </w:tcPr>
          <w:p w14:paraId="1CC7A086" w14:textId="61B62D49" w:rsidR="00974334" w:rsidRDefault="00974334" w:rsidP="00A20541">
            <w:pPr>
              <w:jc w:val="left"/>
              <w:cnfStyle w:val="000000100000" w:firstRow="0" w:lastRow="0" w:firstColumn="0" w:lastColumn="0" w:oddVBand="0" w:evenVBand="0" w:oddHBand="1" w:evenHBand="0" w:firstRowFirstColumn="0" w:firstRowLastColumn="0" w:lastRowFirstColumn="0" w:lastRowLastColumn="0"/>
            </w:pPr>
            <w:r>
              <w:t>Consente di rimuovere una portata dal menu</w:t>
            </w:r>
          </w:p>
        </w:tc>
      </w:tr>
      <w:tr w:rsidR="00974334" w14:paraId="0FD9DD35" w14:textId="77777777" w:rsidTr="00A20541">
        <w:trPr>
          <w:trHeight w:val="346"/>
        </w:trPr>
        <w:tc>
          <w:tcPr>
            <w:cnfStyle w:val="001000000000" w:firstRow="0" w:lastRow="0" w:firstColumn="1" w:lastColumn="0" w:oddVBand="0" w:evenVBand="0" w:oddHBand="0" w:evenHBand="0" w:firstRowFirstColumn="0" w:firstRowLastColumn="0" w:lastRowFirstColumn="0" w:lastRowLastColumn="0"/>
            <w:tcW w:w="1980" w:type="dxa"/>
          </w:tcPr>
          <w:p w14:paraId="5AC28E11" w14:textId="4908A901" w:rsidR="00974334" w:rsidRPr="003D5118" w:rsidRDefault="00974334" w:rsidP="00A20541">
            <w:pPr>
              <w:jc w:val="left"/>
            </w:pPr>
            <w:r>
              <w:t>Aggiunta ingrediente</w:t>
            </w:r>
          </w:p>
        </w:tc>
        <w:tc>
          <w:tcPr>
            <w:tcW w:w="7037" w:type="dxa"/>
          </w:tcPr>
          <w:p w14:paraId="74D0F87E" w14:textId="686AC159" w:rsidR="00974334" w:rsidRDefault="00974334" w:rsidP="00A20541">
            <w:pPr>
              <w:jc w:val="left"/>
              <w:cnfStyle w:val="000000000000" w:firstRow="0" w:lastRow="0" w:firstColumn="0" w:lastColumn="0" w:oddVBand="0" w:evenVBand="0" w:oddHBand="0" w:evenHBand="0" w:firstRowFirstColumn="0" w:firstRowLastColumn="0" w:lastRowFirstColumn="0" w:lastRowLastColumn="0"/>
            </w:pPr>
            <w:r>
              <w:t>Consente di aggiungere un nuovo ingrediente</w:t>
            </w:r>
            <w:r w:rsidR="00855B92">
              <w:t xml:space="preserve"> in seguito all’aggiunta di una nuova portata</w:t>
            </w:r>
          </w:p>
        </w:tc>
      </w:tr>
      <w:tr w:rsidR="00974334" w14:paraId="55447E01" w14:textId="77777777" w:rsidTr="0097433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27E9F0B" w14:textId="41D2CC60" w:rsidR="00974334" w:rsidRPr="003D5118" w:rsidRDefault="00974334" w:rsidP="00A20541">
            <w:pPr>
              <w:jc w:val="left"/>
            </w:pPr>
            <w:r>
              <w:t>Ottieni</w:t>
            </w:r>
            <w:r w:rsidRPr="003D5118">
              <w:t xml:space="preserve"> Ricavi giornalieri</w:t>
            </w:r>
          </w:p>
        </w:tc>
        <w:tc>
          <w:tcPr>
            <w:tcW w:w="7037" w:type="dxa"/>
            <w:shd w:val="clear" w:color="auto" w:fill="auto"/>
          </w:tcPr>
          <w:p w14:paraId="3EA82FF4" w14:textId="239618FA" w:rsidR="00974334" w:rsidRDefault="00974334" w:rsidP="00A20541">
            <w:pPr>
              <w:jc w:val="left"/>
              <w:cnfStyle w:val="000000100000" w:firstRow="0" w:lastRow="0" w:firstColumn="0" w:lastColumn="0" w:oddVBand="0" w:evenVBand="0" w:oddHBand="1" w:evenHBand="0" w:firstRowFirstColumn="0" w:firstRowLastColumn="0" w:lastRowFirstColumn="0" w:lastRowLastColumn="0"/>
            </w:pPr>
            <w:r>
              <w:t xml:space="preserve">Consente di ottenere i ricavi giornalieri </w:t>
            </w:r>
            <w:r w:rsidR="00855B92">
              <w:t>(</w:t>
            </w:r>
            <w:r>
              <w:t>odierni o di una data scelta</w:t>
            </w:r>
            <w:r w:rsidR="00855B92">
              <w:t xml:space="preserve">) </w:t>
            </w:r>
            <w:r>
              <w:t>dell’attività</w:t>
            </w:r>
          </w:p>
        </w:tc>
      </w:tr>
      <w:tr w:rsidR="00974334" w14:paraId="4A02F86C" w14:textId="77777777" w:rsidTr="00A20541">
        <w:trPr>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FA2C873" w14:textId="17F170F5" w:rsidR="00974334" w:rsidRPr="003D5118" w:rsidRDefault="00974334" w:rsidP="00A20541">
            <w:pPr>
              <w:jc w:val="left"/>
            </w:pPr>
            <w:r>
              <w:t>Ottieni</w:t>
            </w:r>
            <w:r w:rsidRPr="003D5118">
              <w:t xml:space="preserve"> popolarità piatti</w:t>
            </w:r>
          </w:p>
        </w:tc>
        <w:tc>
          <w:tcPr>
            <w:tcW w:w="7037" w:type="dxa"/>
            <w:shd w:val="clear" w:color="auto" w:fill="auto"/>
          </w:tcPr>
          <w:p w14:paraId="62F0C6AE" w14:textId="189C1002" w:rsidR="00974334" w:rsidRDefault="00974334" w:rsidP="00A20541">
            <w:pPr>
              <w:jc w:val="left"/>
              <w:cnfStyle w:val="000000000000" w:firstRow="0" w:lastRow="0" w:firstColumn="0" w:lastColumn="0" w:oddVBand="0" w:evenVBand="0" w:oddHBand="0" w:evenHBand="0" w:firstRowFirstColumn="0" w:firstRowLastColumn="0" w:lastRowFirstColumn="0" w:lastRowLastColumn="0"/>
            </w:pPr>
            <w:r>
              <w:t>Consente di ottenere la popolarità dei piatti in un dato mese</w:t>
            </w:r>
            <w:r w:rsidR="00855B92">
              <w:t xml:space="preserve"> scelto</w:t>
            </w:r>
          </w:p>
        </w:tc>
      </w:tr>
    </w:tbl>
    <w:p w14:paraId="619E32AC" w14:textId="3D39D450" w:rsidR="00E35982" w:rsidRDefault="00E35982" w:rsidP="00E35982">
      <w:pPr>
        <w:pStyle w:val="Titolo2"/>
      </w:pPr>
      <w:bookmarkStart w:id="19" w:name="_Toc29823408"/>
      <w:r>
        <w:t>4.</w:t>
      </w:r>
      <w:r w:rsidR="00974334">
        <w:t xml:space="preserve">3 </w:t>
      </w:r>
      <w:proofErr w:type="spellStart"/>
      <w:r w:rsidR="00974334">
        <w:t>OrdineManager</w:t>
      </w:r>
      <w:bookmarkEnd w:id="19"/>
      <w:proofErr w:type="spellEnd"/>
    </w:p>
    <w:tbl>
      <w:tblPr>
        <w:tblStyle w:val="Tabellagriglia4-colore3"/>
        <w:tblW w:w="0" w:type="auto"/>
        <w:tblLook w:val="04A0" w:firstRow="1" w:lastRow="0" w:firstColumn="1" w:lastColumn="0" w:noHBand="0" w:noVBand="1"/>
      </w:tblPr>
      <w:tblGrid>
        <w:gridCol w:w="1980"/>
        <w:gridCol w:w="7037"/>
      </w:tblGrid>
      <w:tr w:rsidR="00E35982" w14:paraId="44C4D300" w14:textId="77777777" w:rsidTr="00A2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gridSpan w:val="2"/>
          </w:tcPr>
          <w:p w14:paraId="3B2CE7C9" w14:textId="77777777" w:rsidR="00E35982" w:rsidRPr="00910B93" w:rsidRDefault="00E35982" w:rsidP="00A20541">
            <w:pPr>
              <w:jc w:val="center"/>
              <w:rPr>
                <w:b w:val="0"/>
                <w:bCs w:val="0"/>
                <w:sz w:val="26"/>
                <w:szCs w:val="26"/>
              </w:rPr>
            </w:pPr>
            <w:r w:rsidRPr="00910B93">
              <w:rPr>
                <w:sz w:val="26"/>
                <w:szCs w:val="26"/>
              </w:rPr>
              <w:t>Servizi offerti</w:t>
            </w:r>
          </w:p>
        </w:tc>
      </w:tr>
      <w:tr w:rsidR="00E35982" w14:paraId="384B1146" w14:textId="77777777" w:rsidTr="00A2054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tcPr>
          <w:p w14:paraId="4DDF7DB1" w14:textId="77777777" w:rsidR="00E35982" w:rsidRPr="00910B93" w:rsidRDefault="00E35982" w:rsidP="00A20541">
            <w:pPr>
              <w:rPr>
                <w:sz w:val="24"/>
                <w:szCs w:val="24"/>
              </w:rPr>
            </w:pPr>
            <w:r w:rsidRPr="00910B93">
              <w:rPr>
                <w:sz w:val="24"/>
                <w:szCs w:val="24"/>
              </w:rPr>
              <w:t>Servizio</w:t>
            </w:r>
          </w:p>
        </w:tc>
        <w:tc>
          <w:tcPr>
            <w:tcW w:w="7037" w:type="dxa"/>
          </w:tcPr>
          <w:p w14:paraId="11E5CF36" w14:textId="77777777" w:rsidR="00E35982" w:rsidRPr="00910B93" w:rsidRDefault="00E35982" w:rsidP="00A20541">
            <w:pPr>
              <w:cnfStyle w:val="000000100000" w:firstRow="0" w:lastRow="0" w:firstColumn="0" w:lastColumn="0" w:oddVBand="0" w:evenVBand="0" w:oddHBand="1" w:evenHBand="0" w:firstRowFirstColumn="0" w:firstRowLastColumn="0" w:lastRowFirstColumn="0" w:lastRowLastColumn="0"/>
              <w:rPr>
                <w:b/>
                <w:bCs/>
                <w:sz w:val="24"/>
                <w:szCs w:val="24"/>
              </w:rPr>
            </w:pPr>
            <w:r w:rsidRPr="00910B93">
              <w:rPr>
                <w:b/>
                <w:bCs/>
                <w:sz w:val="24"/>
                <w:szCs w:val="24"/>
              </w:rPr>
              <w:t>Descrizione</w:t>
            </w:r>
          </w:p>
        </w:tc>
      </w:tr>
      <w:tr w:rsidR="00974334" w14:paraId="21DE5188" w14:textId="77777777" w:rsidTr="006521AA">
        <w:trPr>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284DDFBF" w14:textId="5C7DE860" w:rsidR="00974334" w:rsidRPr="00B14809" w:rsidRDefault="00974334" w:rsidP="00974334">
            <w:pPr>
              <w:jc w:val="left"/>
              <w:rPr>
                <w:b w:val="0"/>
                <w:bCs w:val="0"/>
              </w:rPr>
            </w:pPr>
            <w:r>
              <w:t>Aggiunta di un ordine</w:t>
            </w:r>
          </w:p>
        </w:tc>
        <w:tc>
          <w:tcPr>
            <w:tcW w:w="7037" w:type="dxa"/>
            <w:shd w:val="clear" w:color="auto" w:fill="auto"/>
          </w:tcPr>
          <w:p w14:paraId="24EAC8E6" w14:textId="77777777" w:rsidR="00974334" w:rsidRDefault="00974334" w:rsidP="00974334">
            <w:pPr>
              <w:cnfStyle w:val="000000000000" w:firstRow="0" w:lastRow="0" w:firstColumn="0" w:lastColumn="0" w:oddVBand="0" w:evenVBand="0" w:oddHBand="0" w:evenHBand="0" w:firstRowFirstColumn="0" w:firstRowLastColumn="0" w:lastRowFirstColumn="0" w:lastRowLastColumn="0"/>
            </w:pPr>
            <w:r>
              <w:t>Consente di aggiungere un nuovo ordine alla lista degli ordini da completare</w:t>
            </w:r>
          </w:p>
          <w:p w14:paraId="4E8D6812" w14:textId="360625F4" w:rsidR="00974334" w:rsidRPr="006521AA" w:rsidRDefault="00974334" w:rsidP="00974334">
            <w:pPr>
              <w:cnfStyle w:val="000000000000" w:firstRow="0" w:lastRow="0" w:firstColumn="0" w:lastColumn="0" w:oddVBand="0" w:evenVBand="0" w:oddHBand="0" w:evenHBand="0" w:firstRowFirstColumn="0" w:firstRowLastColumn="0" w:lastRowFirstColumn="0" w:lastRowLastColumn="0"/>
            </w:pPr>
          </w:p>
        </w:tc>
      </w:tr>
      <w:tr w:rsidR="00974334" w14:paraId="603F25FA" w14:textId="77777777" w:rsidTr="006521A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2E28F49" w14:textId="27605DA7" w:rsidR="00974334" w:rsidRPr="003D5118" w:rsidRDefault="00974334" w:rsidP="00974334">
            <w:pPr>
              <w:jc w:val="left"/>
              <w:rPr>
                <w:sz w:val="24"/>
                <w:szCs w:val="24"/>
              </w:rPr>
            </w:pPr>
            <w:r w:rsidRPr="003D5118">
              <w:t>Rimuovi Ordine</w:t>
            </w:r>
          </w:p>
        </w:tc>
        <w:tc>
          <w:tcPr>
            <w:tcW w:w="7037" w:type="dxa"/>
            <w:shd w:val="clear" w:color="auto" w:fill="auto"/>
          </w:tcPr>
          <w:p w14:paraId="389FA9BA" w14:textId="1F5F03B1" w:rsidR="00974334" w:rsidRPr="0037107F" w:rsidRDefault="00974334" w:rsidP="00974334">
            <w:pPr>
              <w:jc w:val="left"/>
              <w:cnfStyle w:val="000000100000" w:firstRow="0" w:lastRow="0" w:firstColumn="0" w:lastColumn="0" w:oddVBand="0" w:evenVBand="0" w:oddHBand="1" w:evenHBand="0" w:firstRowFirstColumn="0" w:firstRowLastColumn="0" w:lastRowFirstColumn="0" w:lastRowLastColumn="0"/>
            </w:pPr>
            <w:r>
              <w:t>Consente di rimuovere un ordine completato dalla lista degli ordini da completare</w:t>
            </w:r>
          </w:p>
        </w:tc>
      </w:tr>
      <w:tr w:rsidR="00B14809" w14:paraId="4150168E" w14:textId="77777777" w:rsidTr="006521AA">
        <w:trPr>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2188722" w14:textId="49624369" w:rsidR="00B14809" w:rsidRPr="003D5118" w:rsidRDefault="00B14809" w:rsidP="00974334">
            <w:pPr>
              <w:jc w:val="left"/>
            </w:pPr>
            <w:r>
              <w:t>Ottieni ordini da completare</w:t>
            </w:r>
          </w:p>
        </w:tc>
        <w:tc>
          <w:tcPr>
            <w:tcW w:w="7037" w:type="dxa"/>
            <w:shd w:val="clear" w:color="auto" w:fill="auto"/>
          </w:tcPr>
          <w:p w14:paraId="7204E848" w14:textId="4B5B9894" w:rsidR="00B14809" w:rsidRDefault="00B14809" w:rsidP="00974334">
            <w:pPr>
              <w:jc w:val="left"/>
              <w:cnfStyle w:val="000000000000" w:firstRow="0" w:lastRow="0" w:firstColumn="0" w:lastColumn="0" w:oddVBand="0" w:evenVBand="0" w:oddHBand="0" w:evenHBand="0" w:firstRowFirstColumn="0" w:firstRowLastColumn="0" w:lastRowFirstColumn="0" w:lastRowLastColumn="0"/>
            </w:pPr>
            <w:r>
              <w:t>Consente di ottenere gli ordini da completare</w:t>
            </w:r>
          </w:p>
        </w:tc>
      </w:tr>
      <w:tr w:rsidR="00B14809" w14:paraId="0B21EB6E" w14:textId="77777777" w:rsidTr="006521A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4840C0DB" w14:textId="4AA4D6EB" w:rsidR="00B14809" w:rsidRPr="003D5118" w:rsidRDefault="00B14809" w:rsidP="00974334">
            <w:pPr>
              <w:jc w:val="left"/>
            </w:pPr>
            <w:r>
              <w:t>Ottieni richieste conto</w:t>
            </w:r>
          </w:p>
        </w:tc>
        <w:tc>
          <w:tcPr>
            <w:tcW w:w="7037" w:type="dxa"/>
            <w:shd w:val="clear" w:color="auto" w:fill="auto"/>
          </w:tcPr>
          <w:p w14:paraId="77336E78" w14:textId="1287E3A7" w:rsidR="00B14809" w:rsidRDefault="00B14809" w:rsidP="00974334">
            <w:pPr>
              <w:jc w:val="left"/>
              <w:cnfStyle w:val="000000100000" w:firstRow="0" w:lastRow="0" w:firstColumn="0" w:lastColumn="0" w:oddVBand="0" w:evenVBand="0" w:oddHBand="1" w:evenHBand="0" w:firstRowFirstColumn="0" w:firstRowLastColumn="0" w:lastRowFirstColumn="0" w:lastRowLastColumn="0"/>
            </w:pPr>
            <w:r>
              <w:t xml:space="preserve">Consente di ottenere le richieste conto </w:t>
            </w:r>
            <w:r w:rsidR="00855B92">
              <w:t>effettuate dai clienti</w:t>
            </w:r>
          </w:p>
        </w:tc>
      </w:tr>
      <w:tr w:rsidR="00974334" w14:paraId="50D18048" w14:textId="77777777" w:rsidTr="00A20541">
        <w:trPr>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71A0C6C0" w14:textId="232BE393" w:rsidR="00B14809" w:rsidRPr="00B14809" w:rsidRDefault="00974334" w:rsidP="00974334">
            <w:pPr>
              <w:jc w:val="left"/>
              <w:rPr>
                <w:b w:val="0"/>
                <w:bCs w:val="0"/>
              </w:rPr>
            </w:pPr>
            <w:r w:rsidRPr="003D5118">
              <w:t>Stampa conto</w:t>
            </w:r>
          </w:p>
        </w:tc>
        <w:tc>
          <w:tcPr>
            <w:tcW w:w="7037" w:type="dxa"/>
            <w:shd w:val="clear" w:color="auto" w:fill="auto"/>
          </w:tcPr>
          <w:p w14:paraId="3FF5B946" w14:textId="75AE2D20" w:rsidR="00974334" w:rsidRDefault="00974334" w:rsidP="00974334">
            <w:pPr>
              <w:jc w:val="left"/>
              <w:cnfStyle w:val="000000000000" w:firstRow="0" w:lastRow="0" w:firstColumn="0" w:lastColumn="0" w:oddVBand="0" w:evenVBand="0" w:oddHBand="0" w:evenHBand="0" w:firstRowFirstColumn="0" w:firstRowLastColumn="0" w:lastRowFirstColumn="0" w:lastRowLastColumn="0"/>
            </w:pPr>
            <w:r>
              <w:t>Consente di effettuare la terminazione del ciclo di ordinazione producendo l’ordine finale di un determinato cliente e rendendolo persistente</w:t>
            </w:r>
          </w:p>
        </w:tc>
      </w:tr>
    </w:tbl>
    <w:p w14:paraId="0FCCE2BB" w14:textId="467F884F" w:rsidR="00E35982" w:rsidRDefault="00E35982" w:rsidP="00E35982"/>
    <w:p w14:paraId="259D22F5" w14:textId="6E92DCB3" w:rsidR="00E35982" w:rsidRDefault="00E35982" w:rsidP="00E35982">
      <w:pPr>
        <w:pStyle w:val="Titolo2"/>
      </w:pPr>
      <w:bookmarkStart w:id="20" w:name="_Toc29823409"/>
      <w:r>
        <w:lastRenderedPageBreak/>
        <w:t>4.</w:t>
      </w:r>
      <w:r w:rsidR="00B14809">
        <w:t xml:space="preserve">4 </w:t>
      </w:r>
      <w:proofErr w:type="spellStart"/>
      <w:r w:rsidR="00B14809">
        <w:t>MenuManager</w:t>
      </w:r>
      <w:bookmarkEnd w:id="20"/>
      <w:proofErr w:type="spellEnd"/>
    </w:p>
    <w:tbl>
      <w:tblPr>
        <w:tblStyle w:val="Tabellagriglia4-colore3"/>
        <w:tblW w:w="0" w:type="auto"/>
        <w:tblLook w:val="04A0" w:firstRow="1" w:lastRow="0" w:firstColumn="1" w:lastColumn="0" w:noHBand="0" w:noVBand="1"/>
      </w:tblPr>
      <w:tblGrid>
        <w:gridCol w:w="1980"/>
        <w:gridCol w:w="7037"/>
      </w:tblGrid>
      <w:tr w:rsidR="00E35982" w14:paraId="322F961C" w14:textId="77777777" w:rsidTr="00A2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gridSpan w:val="2"/>
          </w:tcPr>
          <w:p w14:paraId="632C3664" w14:textId="77777777" w:rsidR="00E35982" w:rsidRPr="00910B93" w:rsidRDefault="00E35982" w:rsidP="00A20541">
            <w:pPr>
              <w:jc w:val="center"/>
              <w:rPr>
                <w:b w:val="0"/>
                <w:bCs w:val="0"/>
                <w:sz w:val="26"/>
                <w:szCs w:val="26"/>
              </w:rPr>
            </w:pPr>
            <w:r w:rsidRPr="00910B93">
              <w:rPr>
                <w:sz w:val="26"/>
                <w:szCs w:val="26"/>
              </w:rPr>
              <w:t>Servizi offerti</w:t>
            </w:r>
          </w:p>
        </w:tc>
      </w:tr>
      <w:tr w:rsidR="00E35982" w14:paraId="7D57044A" w14:textId="77777777" w:rsidTr="00A2054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tcPr>
          <w:p w14:paraId="669E8CB5" w14:textId="77777777" w:rsidR="00E35982" w:rsidRPr="00910B93" w:rsidRDefault="00E35982" w:rsidP="00A20541">
            <w:pPr>
              <w:rPr>
                <w:sz w:val="24"/>
                <w:szCs w:val="24"/>
              </w:rPr>
            </w:pPr>
            <w:r w:rsidRPr="00910B93">
              <w:rPr>
                <w:sz w:val="24"/>
                <w:szCs w:val="24"/>
              </w:rPr>
              <w:t>Servizio</w:t>
            </w:r>
          </w:p>
        </w:tc>
        <w:tc>
          <w:tcPr>
            <w:tcW w:w="7037" w:type="dxa"/>
          </w:tcPr>
          <w:p w14:paraId="6B88E21B" w14:textId="77777777" w:rsidR="00E35982" w:rsidRPr="00910B93" w:rsidRDefault="00E35982" w:rsidP="00A20541">
            <w:pPr>
              <w:cnfStyle w:val="000000100000" w:firstRow="0" w:lastRow="0" w:firstColumn="0" w:lastColumn="0" w:oddVBand="0" w:evenVBand="0" w:oddHBand="1" w:evenHBand="0" w:firstRowFirstColumn="0" w:firstRowLastColumn="0" w:lastRowFirstColumn="0" w:lastRowLastColumn="0"/>
              <w:rPr>
                <w:b/>
                <w:bCs/>
                <w:sz w:val="24"/>
                <w:szCs w:val="24"/>
              </w:rPr>
            </w:pPr>
            <w:r w:rsidRPr="00910B93">
              <w:rPr>
                <w:b/>
                <w:bCs/>
                <w:sz w:val="24"/>
                <w:szCs w:val="24"/>
              </w:rPr>
              <w:t>Descrizione</w:t>
            </w:r>
          </w:p>
        </w:tc>
      </w:tr>
      <w:tr w:rsidR="00E35982" w14:paraId="7930A02C" w14:textId="77777777" w:rsidTr="00A20541">
        <w:trPr>
          <w:trHeight w:val="346"/>
        </w:trPr>
        <w:tc>
          <w:tcPr>
            <w:cnfStyle w:val="001000000000" w:firstRow="0" w:lastRow="0" w:firstColumn="1" w:lastColumn="0" w:oddVBand="0" w:evenVBand="0" w:oddHBand="0" w:evenHBand="0" w:firstRowFirstColumn="0" w:firstRowLastColumn="0" w:lastRowFirstColumn="0" w:lastRowLastColumn="0"/>
            <w:tcW w:w="1980" w:type="dxa"/>
          </w:tcPr>
          <w:p w14:paraId="0E4C8D09" w14:textId="767D283A" w:rsidR="00E35982" w:rsidRPr="003D5118" w:rsidRDefault="00B14809" w:rsidP="00A20541">
            <w:pPr>
              <w:jc w:val="left"/>
              <w:rPr>
                <w:sz w:val="24"/>
                <w:szCs w:val="24"/>
              </w:rPr>
            </w:pPr>
            <w:r>
              <w:t>Ottieni menu</w:t>
            </w:r>
          </w:p>
        </w:tc>
        <w:tc>
          <w:tcPr>
            <w:tcW w:w="7037" w:type="dxa"/>
          </w:tcPr>
          <w:p w14:paraId="29CB5961" w14:textId="1217C902" w:rsidR="00E35982" w:rsidRPr="0037107F" w:rsidRDefault="00B14809" w:rsidP="00A20541">
            <w:pPr>
              <w:jc w:val="left"/>
              <w:cnfStyle w:val="000000000000" w:firstRow="0" w:lastRow="0" w:firstColumn="0" w:lastColumn="0" w:oddVBand="0" w:evenVBand="0" w:oddHBand="0" w:evenHBand="0" w:firstRowFirstColumn="0" w:firstRowLastColumn="0" w:lastRowFirstColumn="0" w:lastRowLastColumn="0"/>
            </w:pPr>
            <w:r>
              <w:t>Consente di ottenere il menu completo</w:t>
            </w:r>
          </w:p>
        </w:tc>
      </w:tr>
      <w:tr w:rsidR="00E35982" w14:paraId="5057632E" w14:textId="77777777" w:rsidTr="00A2054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97DB231" w14:textId="0C493B73" w:rsidR="00E35982" w:rsidRPr="003D5118" w:rsidRDefault="00B14809" w:rsidP="00A20541">
            <w:pPr>
              <w:jc w:val="left"/>
            </w:pPr>
            <w:r>
              <w:t>Ottieni categorie</w:t>
            </w:r>
          </w:p>
        </w:tc>
        <w:tc>
          <w:tcPr>
            <w:tcW w:w="7037" w:type="dxa"/>
            <w:shd w:val="clear" w:color="auto" w:fill="auto"/>
          </w:tcPr>
          <w:p w14:paraId="4629E588" w14:textId="68120F13" w:rsidR="00E35982" w:rsidRDefault="00B14809" w:rsidP="00A20541">
            <w:pPr>
              <w:jc w:val="left"/>
              <w:cnfStyle w:val="000000100000" w:firstRow="0" w:lastRow="0" w:firstColumn="0" w:lastColumn="0" w:oddVBand="0" w:evenVBand="0" w:oddHBand="1" w:evenHBand="0" w:firstRowFirstColumn="0" w:firstRowLastColumn="0" w:lastRowFirstColumn="0" w:lastRowLastColumn="0"/>
            </w:pPr>
            <w:r>
              <w:t>Consente di ottenere le categorie dei piatti</w:t>
            </w:r>
          </w:p>
        </w:tc>
      </w:tr>
    </w:tbl>
    <w:p w14:paraId="349148CB" w14:textId="3EB1E4C5" w:rsidR="00B14809" w:rsidRDefault="00B14809" w:rsidP="00B14809">
      <w:pPr>
        <w:pStyle w:val="Titolo2"/>
      </w:pPr>
      <w:bookmarkStart w:id="21" w:name="_Toc29823410"/>
      <w:r>
        <w:t xml:space="preserve">4.5 </w:t>
      </w:r>
      <w:proofErr w:type="spellStart"/>
      <w:r>
        <w:t>AndroidClientApp</w:t>
      </w:r>
      <w:bookmarkEnd w:id="21"/>
      <w:proofErr w:type="spellEnd"/>
    </w:p>
    <w:tbl>
      <w:tblPr>
        <w:tblStyle w:val="Tabellagriglia4-colore3"/>
        <w:tblW w:w="0" w:type="auto"/>
        <w:tblLook w:val="04A0" w:firstRow="1" w:lastRow="0" w:firstColumn="1" w:lastColumn="0" w:noHBand="0" w:noVBand="1"/>
      </w:tblPr>
      <w:tblGrid>
        <w:gridCol w:w="1980"/>
        <w:gridCol w:w="7037"/>
      </w:tblGrid>
      <w:tr w:rsidR="00B14809" w14:paraId="24647B69" w14:textId="77777777" w:rsidTr="00A2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gridSpan w:val="2"/>
          </w:tcPr>
          <w:p w14:paraId="44A260B3" w14:textId="77777777" w:rsidR="00B14809" w:rsidRPr="00910B93" w:rsidRDefault="00B14809" w:rsidP="00A20541">
            <w:pPr>
              <w:jc w:val="center"/>
              <w:rPr>
                <w:b w:val="0"/>
                <w:bCs w:val="0"/>
                <w:sz w:val="26"/>
                <w:szCs w:val="26"/>
              </w:rPr>
            </w:pPr>
            <w:r w:rsidRPr="00910B93">
              <w:rPr>
                <w:sz w:val="26"/>
                <w:szCs w:val="26"/>
              </w:rPr>
              <w:t>Servizi offerti</w:t>
            </w:r>
          </w:p>
        </w:tc>
      </w:tr>
      <w:tr w:rsidR="00B14809" w14:paraId="1CB66CB2" w14:textId="77777777" w:rsidTr="00A2054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tcPr>
          <w:p w14:paraId="3DDF3074" w14:textId="77777777" w:rsidR="00B14809" w:rsidRPr="00910B93" w:rsidRDefault="00B14809" w:rsidP="00A20541">
            <w:pPr>
              <w:rPr>
                <w:sz w:val="24"/>
                <w:szCs w:val="24"/>
              </w:rPr>
            </w:pPr>
            <w:r w:rsidRPr="00910B93">
              <w:rPr>
                <w:sz w:val="24"/>
                <w:szCs w:val="24"/>
              </w:rPr>
              <w:t>Servizio</w:t>
            </w:r>
          </w:p>
        </w:tc>
        <w:tc>
          <w:tcPr>
            <w:tcW w:w="7037" w:type="dxa"/>
          </w:tcPr>
          <w:p w14:paraId="3652ACA8" w14:textId="77777777" w:rsidR="00B14809" w:rsidRPr="00910B93" w:rsidRDefault="00B14809" w:rsidP="00A20541">
            <w:pPr>
              <w:cnfStyle w:val="000000100000" w:firstRow="0" w:lastRow="0" w:firstColumn="0" w:lastColumn="0" w:oddVBand="0" w:evenVBand="0" w:oddHBand="1" w:evenHBand="0" w:firstRowFirstColumn="0" w:firstRowLastColumn="0" w:lastRowFirstColumn="0" w:lastRowLastColumn="0"/>
              <w:rPr>
                <w:b/>
                <w:bCs/>
                <w:sz w:val="24"/>
                <w:szCs w:val="24"/>
              </w:rPr>
            </w:pPr>
            <w:r w:rsidRPr="00910B93">
              <w:rPr>
                <w:b/>
                <w:bCs/>
                <w:sz w:val="24"/>
                <w:szCs w:val="24"/>
              </w:rPr>
              <w:t>Descrizione</w:t>
            </w:r>
          </w:p>
        </w:tc>
      </w:tr>
      <w:tr w:rsidR="00B14809" w14:paraId="7D8C45EF" w14:textId="77777777" w:rsidTr="00A20541">
        <w:trPr>
          <w:trHeight w:val="346"/>
        </w:trPr>
        <w:tc>
          <w:tcPr>
            <w:cnfStyle w:val="001000000000" w:firstRow="0" w:lastRow="0" w:firstColumn="1" w:lastColumn="0" w:oddVBand="0" w:evenVBand="0" w:oddHBand="0" w:evenHBand="0" w:firstRowFirstColumn="0" w:firstRowLastColumn="0" w:lastRowFirstColumn="0" w:lastRowLastColumn="0"/>
            <w:tcW w:w="1980" w:type="dxa"/>
          </w:tcPr>
          <w:p w14:paraId="1D749CF7" w14:textId="09E5A18E" w:rsidR="00B14809" w:rsidRPr="003D5118" w:rsidRDefault="00B14809" w:rsidP="00A20541">
            <w:pPr>
              <w:jc w:val="left"/>
              <w:rPr>
                <w:sz w:val="24"/>
                <w:szCs w:val="24"/>
              </w:rPr>
            </w:pPr>
            <w:r>
              <w:t>Modifica piatto</w:t>
            </w:r>
          </w:p>
        </w:tc>
        <w:tc>
          <w:tcPr>
            <w:tcW w:w="7037" w:type="dxa"/>
          </w:tcPr>
          <w:p w14:paraId="1DB68154" w14:textId="6C5938F0" w:rsidR="00B14809" w:rsidRPr="0037107F" w:rsidRDefault="00B14809" w:rsidP="00A20541">
            <w:pPr>
              <w:jc w:val="left"/>
              <w:cnfStyle w:val="000000000000" w:firstRow="0" w:lastRow="0" w:firstColumn="0" w:lastColumn="0" w:oddVBand="0" w:evenVBand="0" w:oddHBand="0" w:evenHBand="0" w:firstRowFirstColumn="0" w:firstRowLastColumn="0" w:lastRowFirstColumn="0" w:lastRowLastColumn="0"/>
            </w:pPr>
            <w:r>
              <w:t xml:space="preserve">Consente di aggiungere o rimuovere ingredienti </w:t>
            </w:r>
            <w:r w:rsidR="00855B92">
              <w:t>da una portata (</w:t>
            </w:r>
            <w:r>
              <w:t>laddove è previsto</w:t>
            </w:r>
            <w:r w:rsidR="00855B92">
              <w:t>)</w:t>
            </w:r>
          </w:p>
        </w:tc>
      </w:tr>
      <w:tr w:rsidR="00B14809" w14:paraId="25DAB22D" w14:textId="77777777" w:rsidTr="00A2054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0963DA8A" w14:textId="39BEB59A" w:rsidR="00B14809" w:rsidRPr="003D5118" w:rsidRDefault="00B14809" w:rsidP="00A20541">
            <w:pPr>
              <w:jc w:val="left"/>
            </w:pPr>
            <w:r>
              <w:t>Visualizza piatti</w:t>
            </w:r>
          </w:p>
        </w:tc>
        <w:tc>
          <w:tcPr>
            <w:tcW w:w="7037" w:type="dxa"/>
            <w:shd w:val="clear" w:color="auto" w:fill="auto"/>
          </w:tcPr>
          <w:p w14:paraId="56C38539" w14:textId="7947F054" w:rsidR="00B14809" w:rsidRDefault="00B14809" w:rsidP="00A20541">
            <w:pPr>
              <w:jc w:val="left"/>
              <w:cnfStyle w:val="000000100000" w:firstRow="0" w:lastRow="0" w:firstColumn="0" w:lastColumn="0" w:oddVBand="0" w:evenVBand="0" w:oddHBand="1" w:evenHBand="0" w:firstRowFirstColumn="0" w:firstRowLastColumn="0" w:lastRowFirstColumn="0" w:lastRowLastColumn="0"/>
            </w:pPr>
            <w:r>
              <w:t>Consente di visualizzare i piatti suddivisi per categoria</w:t>
            </w:r>
          </w:p>
        </w:tc>
      </w:tr>
      <w:tr w:rsidR="00B14809" w14:paraId="1E66D0DF" w14:textId="77777777" w:rsidTr="00A20541">
        <w:trPr>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73722FF" w14:textId="00692C99" w:rsidR="00B14809" w:rsidRDefault="00B14809" w:rsidP="00A20541">
            <w:pPr>
              <w:jc w:val="left"/>
            </w:pPr>
            <w:r>
              <w:t>Aggiungi piatto all’ordine</w:t>
            </w:r>
          </w:p>
        </w:tc>
        <w:tc>
          <w:tcPr>
            <w:tcW w:w="7037" w:type="dxa"/>
            <w:shd w:val="clear" w:color="auto" w:fill="auto"/>
          </w:tcPr>
          <w:p w14:paraId="794670EB" w14:textId="7487F407" w:rsidR="00B14809" w:rsidRDefault="00B14809" w:rsidP="00A20541">
            <w:pPr>
              <w:jc w:val="left"/>
              <w:cnfStyle w:val="000000000000" w:firstRow="0" w:lastRow="0" w:firstColumn="0" w:lastColumn="0" w:oddVBand="0" w:evenVBand="0" w:oddHBand="0" w:evenHBand="0" w:firstRowFirstColumn="0" w:firstRowLastColumn="0" w:lastRowFirstColumn="0" w:lastRowLastColumn="0"/>
            </w:pPr>
            <w:r>
              <w:t xml:space="preserve">Consente di aggiungere un piatto all’ordine con le relative modifiche </w:t>
            </w:r>
            <w:r w:rsidR="00855B92">
              <w:t>(</w:t>
            </w:r>
            <w:r>
              <w:t>se effettuate</w:t>
            </w:r>
            <w:r w:rsidR="00855B92">
              <w:t>)</w:t>
            </w:r>
          </w:p>
        </w:tc>
      </w:tr>
      <w:tr w:rsidR="002F1285" w14:paraId="5D118269" w14:textId="77777777" w:rsidTr="00A2054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14776C0A" w14:textId="50F122FA" w:rsidR="002F1285" w:rsidRDefault="002F1285" w:rsidP="00A20541">
            <w:pPr>
              <w:jc w:val="left"/>
            </w:pPr>
            <w:r>
              <w:t>Visualizza ordine</w:t>
            </w:r>
          </w:p>
        </w:tc>
        <w:tc>
          <w:tcPr>
            <w:tcW w:w="7037" w:type="dxa"/>
            <w:shd w:val="clear" w:color="auto" w:fill="auto"/>
          </w:tcPr>
          <w:p w14:paraId="44787AF3" w14:textId="5D47F7E4" w:rsidR="002F1285" w:rsidRDefault="002F1285" w:rsidP="00A20541">
            <w:pPr>
              <w:jc w:val="left"/>
              <w:cnfStyle w:val="000000100000" w:firstRow="0" w:lastRow="0" w:firstColumn="0" w:lastColumn="0" w:oddVBand="0" w:evenVBand="0" w:oddHBand="1" w:evenHBand="0" w:firstRowFirstColumn="0" w:firstRowLastColumn="0" w:lastRowFirstColumn="0" w:lastRowLastColumn="0"/>
            </w:pPr>
            <w:r>
              <w:t>Consente di visualizzare lo stato dell’ordine</w:t>
            </w:r>
          </w:p>
        </w:tc>
      </w:tr>
      <w:tr w:rsidR="002F1285" w14:paraId="2C8CF940" w14:textId="77777777" w:rsidTr="00A20541">
        <w:trPr>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4FE6F73" w14:textId="4A51A61B" w:rsidR="002F1285" w:rsidRDefault="002F1285" w:rsidP="00A20541">
            <w:pPr>
              <w:jc w:val="left"/>
            </w:pPr>
            <w:r>
              <w:t>Rimuovi piatto dall’ordine</w:t>
            </w:r>
          </w:p>
        </w:tc>
        <w:tc>
          <w:tcPr>
            <w:tcW w:w="7037" w:type="dxa"/>
            <w:shd w:val="clear" w:color="auto" w:fill="auto"/>
          </w:tcPr>
          <w:p w14:paraId="20064B8C" w14:textId="40E0E41E" w:rsidR="002F1285" w:rsidRDefault="002F1285" w:rsidP="00A20541">
            <w:pPr>
              <w:jc w:val="left"/>
              <w:cnfStyle w:val="000000000000" w:firstRow="0" w:lastRow="0" w:firstColumn="0" w:lastColumn="0" w:oddVBand="0" w:evenVBand="0" w:oddHBand="0" w:evenHBand="0" w:firstRowFirstColumn="0" w:firstRowLastColumn="0" w:lastRowFirstColumn="0" w:lastRowLastColumn="0"/>
            </w:pPr>
            <w:r>
              <w:t>Consente di rimuovere un piatto dall’ordine</w:t>
            </w:r>
          </w:p>
        </w:tc>
      </w:tr>
      <w:tr w:rsidR="002F1285" w14:paraId="30984574" w14:textId="77777777" w:rsidTr="00A2054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082425FD" w14:textId="274BA2AA" w:rsidR="002F1285" w:rsidRDefault="002F1285" w:rsidP="00A20541">
            <w:pPr>
              <w:jc w:val="left"/>
            </w:pPr>
            <w:r>
              <w:t>Conferma ordine</w:t>
            </w:r>
          </w:p>
        </w:tc>
        <w:tc>
          <w:tcPr>
            <w:tcW w:w="7037" w:type="dxa"/>
            <w:shd w:val="clear" w:color="auto" w:fill="auto"/>
          </w:tcPr>
          <w:p w14:paraId="6DD21C65" w14:textId="3EA3400B" w:rsidR="002F1285" w:rsidRDefault="002F1285" w:rsidP="00A20541">
            <w:pPr>
              <w:jc w:val="left"/>
              <w:cnfStyle w:val="000000100000" w:firstRow="0" w:lastRow="0" w:firstColumn="0" w:lastColumn="0" w:oddVBand="0" w:evenVBand="0" w:oddHBand="1" w:evenHBand="0" w:firstRowFirstColumn="0" w:firstRowLastColumn="0" w:lastRowFirstColumn="0" w:lastRowLastColumn="0"/>
            </w:pPr>
            <w:r>
              <w:t xml:space="preserve">Consente di confermare l’ordine e inviarne </w:t>
            </w:r>
            <w:r w:rsidR="00A73934">
              <w:t>la notifica</w:t>
            </w:r>
            <w:r>
              <w:t xml:space="preserve"> al server</w:t>
            </w:r>
          </w:p>
        </w:tc>
      </w:tr>
      <w:tr w:rsidR="002F1285" w14:paraId="1DEF1625" w14:textId="77777777" w:rsidTr="00A20541">
        <w:trPr>
          <w:trHeight w:val="346"/>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52C459F2" w14:textId="33B67839" w:rsidR="002F1285" w:rsidRDefault="002F1285" w:rsidP="00A20541">
            <w:pPr>
              <w:jc w:val="left"/>
            </w:pPr>
            <w:r>
              <w:t xml:space="preserve">Richiedi conto </w:t>
            </w:r>
          </w:p>
        </w:tc>
        <w:tc>
          <w:tcPr>
            <w:tcW w:w="7037" w:type="dxa"/>
            <w:shd w:val="clear" w:color="auto" w:fill="auto"/>
          </w:tcPr>
          <w:p w14:paraId="51BB6A6F" w14:textId="15191C24" w:rsidR="002F1285" w:rsidRDefault="002F1285" w:rsidP="00A20541">
            <w:pPr>
              <w:jc w:val="left"/>
              <w:cnfStyle w:val="000000000000" w:firstRow="0" w:lastRow="0" w:firstColumn="0" w:lastColumn="0" w:oddVBand="0" w:evenVBand="0" w:oddHBand="0" w:evenHBand="0" w:firstRowFirstColumn="0" w:firstRowLastColumn="0" w:lastRowFirstColumn="0" w:lastRowLastColumn="0"/>
            </w:pPr>
            <w:r>
              <w:t xml:space="preserve">Consente di richiedere il conto e inviarne </w:t>
            </w:r>
            <w:r w:rsidR="00A73934">
              <w:t xml:space="preserve">la </w:t>
            </w:r>
            <w:r>
              <w:t>noti</w:t>
            </w:r>
            <w:r w:rsidR="00A73934">
              <w:t>f</w:t>
            </w:r>
            <w:r>
              <w:t>i</w:t>
            </w:r>
            <w:r w:rsidR="00A73934">
              <w:t>c</w:t>
            </w:r>
            <w:r>
              <w:t>a al server</w:t>
            </w:r>
          </w:p>
        </w:tc>
      </w:tr>
    </w:tbl>
    <w:p w14:paraId="51F2335A" w14:textId="77777777" w:rsidR="00B14809" w:rsidRPr="0064182C" w:rsidRDefault="00B14809" w:rsidP="00B14809"/>
    <w:p w14:paraId="386CDBE6" w14:textId="77777777" w:rsidR="00974334" w:rsidRPr="0064182C" w:rsidRDefault="00974334"/>
    <w:sectPr w:rsidR="00974334" w:rsidRPr="0064182C" w:rsidSect="00855982">
      <w:headerReference w:type="default" r:id="rId19"/>
      <w:footerReference w:type="default" r:id="rId20"/>
      <w:footerReference w:type="first" r:id="rId2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D09D0" w14:textId="77777777" w:rsidR="0024210E" w:rsidRDefault="0024210E" w:rsidP="00855982">
      <w:pPr>
        <w:spacing w:after="0" w:line="240" w:lineRule="auto"/>
      </w:pPr>
      <w:r>
        <w:separator/>
      </w:r>
    </w:p>
  </w:endnote>
  <w:endnote w:type="continuationSeparator" w:id="0">
    <w:p w14:paraId="504A1172" w14:textId="77777777" w:rsidR="0024210E" w:rsidRDefault="0024210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193178"/>
      <w:docPartObj>
        <w:docPartGallery w:val="Page Numbers (Bottom of Page)"/>
        <w:docPartUnique/>
      </w:docPartObj>
    </w:sdtPr>
    <w:sdtEndPr/>
    <w:sdtContent>
      <w:p w14:paraId="36FC8725" w14:textId="7D84F08E" w:rsidR="00A20541" w:rsidRDefault="00A20541">
        <w:pPr>
          <w:pStyle w:val="Pidipagina"/>
          <w:jc w:val="right"/>
        </w:pPr>
        <w:r>
          <w:fldChar w:fldCharType="begin"/>
        </w:r>
        <w:r>
          <w:instrText>PAGE   \* MERGEFORMAT</w:instrText>
        </w:r>
        <w:r>
          <w:fldChar w:fldCharType="separate"/>
        </w:r>
        <w:r>
          <w:t>2</w:t>
        </w:r>
        <w:r>
          <w:fldChar w:fldCharType="end"/>
        </w:r>
      </w:p>
    </w:sdtContent>
  </w:sdt>
  <w:p w14:paraId="344DB600" w14:textId="77777777" w:rsidR="00A20541" w:rsidRDefault="00A2054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86F8D" w14:textId="2100B8C7" w:rsidR="00A20541" w:rsidRDefault="00A20541">
    <w:pPr>
      <w:pStyle w:val="Pidipagina"/>
      <w:jc w:val="right"/>
    </w:pPr>
  </w:p>
  <w:p w14:paraId="361EC195" w14:textId="77777777" w:rsidR="00A20541" w:rsidRDefault="00A2054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C7849" w14:textId="77777777" w:rsidR="0024210E" w:rsidRDefault="0024210E" w:rsidP="00855982">
      <w:pPr>
        <w:spacing w:after="0" w:line="240" w:lineRule="auto"/>
      </w:pPr>
      <w:r>
        <w:separator/>
      </w:r>
    </w:p>
  </w:footnote>
  <w:footnote w:type="continuationSeparator" w:id="0">
    <w:p w14:paraId="4E2C9DC2" w14:textId="77777777" w:rsidR="0024210E" w:rsidRDefault="0024210E"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6EA42" w14:textId="44F71D2B" w:rsidR="00A20541" w:rsidRDefault="00A20541">
    <w:pPr>
      <w:pStyle w:val="Intestazione"/>
      <w:jc w:val="right"/>
    </w:pPr>
  </w:p>
  <w:p w14:paraId="12628FF6" w14:textId="77777777" w:rsidR="00A20541" w:rsidRDefault="00A2054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0C2"/>
    <w:multiLevelType w:val="hybridMultilevel"/>
    <w:tmpl w:val="705C0C30"/>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30879CE"/>
    <w:multiLevelType w:val="hybridMultilevel"/>
    <w:tmpl w:val="591273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35F0BB9"/>
    <w:multiLevelType w:val="hybridMultilevel"/>
    <w:tmpl w:val="BE16F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EE7622"/>
    <w:multiLevelType w:val="hybridMultilevel"/>
    <w:tmpl w:val="999C9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6C470A"/>
    <w:multiLevelType w:val="hybridMultilevel"/>
    <w:tmpl w:val="37342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31389F"/>
    <w:multiLevelType w:val="hybridMultilevel"/>
    <w:tmpl w:val="BF70A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E5043A"/>
    <w:multiLevelType w:val="hybridMultilevel"/>
    <w:tmpl w:val="BAB42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B04F69"/>
    <w:multiLevelType w:val="hybridMultilevel"/>
    <w:tmpl w:val="F2B8FC2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277A2087"/>
    <w:multiLevelType w:val="hybridMultilevel"/>
    <w:tmpl w:val="0D109D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F92941"/>
    <w:multiLevelType w:val="hybridMultilevel"/>
    <w:tmpl w:val="D61A44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29E5607D"/>
    <w:multiLevelType w:val="hybridMultilevel"/>
    <w:tmpl w:val="DC32172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38BC3C26"/>
    <w:multiLevelType w:val="hybridMultilevel"/>
    <w:tmpl w:val="6FBC11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3EF17180"/>
    <w:multiLevelType w:val="multilevel"/>
    <w:tmpl w:val="E690DA7C"/>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3" w15:restartNumberingAfterBreak="0">
    <w:nsid w:val="413133BD"/>
    <w:multiLevelType w:val="hybridMultilevel"/>
    <w:tmpl w:val="3200B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413572B"/>
    <w:multiLevelType w:val="hybridMultilevel"/>
    <w:tmpl w:val="CB76F79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5" w15:restartNumberingAfterBreak="0">
    <w:nsid w:val="45267E96"/>
    <w:multiLevelType w:val="hybridMultilevel"/>
    <w:tmpl w:val="7A94ED0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454D6FAA"/>
    <w:multiLevelType w:val="hybridMultilevel"/>
    <w:tmpl w:val="23CEE3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7067011"/>
    <w:multiLevelType w:val="hybridMultilevel"/>
    <w:tmpl w:val="1B1EC81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8" w15:restartNumberingAfterBreak="0">
    <w:nsid w:val="55207180"/>
    <w:multiLevelType w:val="hybridMultilevel"/>
    <w:tmpl w:val="0838CBC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15:restartNumberingAfterBreak="0">
    <w:nsid w:val="5E9D7EFA"/>
    <w:multiLevelType w:val="multilevel"/>
    <w:tmpl w:val="E9A60C56"/>
    <w:lvl w:ilvl="0">
      <w:start w:val="1"/>
      <w:numFmt w:val="decimal"/>
      <w:lvlText w:val="%1."/>
      <w:lvlJc w:val="left"/>
      <w:pPr>
        <w:ind w:left="720" w:hanging="360"/>
      </w:pPr>
      <w:rPr>
        <w:b/>
      </w:rPr>
    </w:lvl>
    <w:lvl w:ilvl="1">
      <w:start w:val="1"/>
      <w:numFmt w:val="decimal"/>
      <w:isLgl/>
      <w:lvlText w:val="%1.%2"/>
      <w:lvlJc w:val="left"/>
      <w:pPr>
        <w:ind w:left="806" w:hanging="360"/>
      </w:pPr>
      <w:rPr>
        <w:b w:val="0"/>
        <w:bCs w:val="0"/>
      </w:rPr>
    </w:lvl>
    <w:lvl w:ilvl="2">
      <w:start w:val="1"/>
      <w:numFmt w:val="decimal"/>
      <w:isLgl/>
      <w:lvlText w:val="%1.%2.%3"/>
      <w:lvlJc w:val="left"/>
      <w:pPr>
        <w:ind w:left="1418" w:hanging="681"/>
      </w:pPr>
    </w:lvl>
    <w:lvl w:ilvl="3">
      <w:start w:val="1"/>
      <w:numFmt w:val="decimal"/>
      <w:isLgl/>
      <w:lvlText w:val="%1.%2.%3.%4"/>
      <w:lvlJc w:val="left"/>
      <w:pPr>
        <w:ind w:left="1338" w:hanging="204"/>
      </w:pPr>
    </w:lvl>
    <w:lvl w:ilvl="4">
      <w:start w:val="1"/>
      <w:numFmt w:val="decimal"/>
      <w:isLgl/>
      <w:lvlText w:val="%1.%2.%3.%4.%5"/>
      <w:lvlJc w:val="left"/>
      <w:pPr>
        <w:ind w:left="1784" w:hanging="1080"/>
      </w:pPr>
    </w:lvl>
    <w:lvl w:ilvl="5">
      <w:start w:val="1"/>
      <w:numFmt w:val="decimal"/>
      <w:isLgl/>
      <w:lvlText w:val="%1.%2.%3.%4.%5.%6"/>
      <w:lvlJc w:val="left"/>
      <w:pPr>
        <w:ind w:left="1870" w:hanging="1080"/>
      </w:pPr>
    </w:lvl>
    <w:lvl w:ilvl="6">
      <w:start w:val="1"/>
      <w:numFmt w:val="decimal"/>
      <w:isLgl/>
      <w:lvlText w:val="%1.%2.%3.%4.%5.%6.%7"/>
      <w:lvlJc w:val="left"/>
      <w:pPr>
        <w:ind w:left="2316" w:hanging="1440"/>
      </w:pPr>
    </w:lvl>
    <w:lvl w:ilvl="7">
      <w:start w:val="1"/>
      <w:numFmt w:val="decimal"/>
      <w:isLgl/>
      <w:lvlText w:val="%1.%2.%3.%4.%5.%6.%7.%8"/>
      <w:lvlJc w:val="left"/>
      <w:pPr>
        <w:ind w:left="2402" w:hanging="1440"/>
      </w:pPr>
    </w:lvl>
    <w:lvl w:ilvl="8">
      <w:start w:val="1"/>
      <w:numFmt w:val="decimal"/>
      <w:isLgl/>
      <w:lvlText w:val="%1.%2.%3.%4.%5.%6.%7.%8.%9"/>
      <w:lvlJc w:val="left"/>
      <w:pPr>
        <w:ind w:left="2488" w:hanging="1440"/>
      </w:pPr>
    </w:lvl>
  </w:abstractNum>
  <w:abstractNum w:abstractNumId="20" w15:restartNumberingAfterBreak="0">
    <w:nsid w:val="61676873"/>
    <w:multiLevelType w:val="hybridMultilevel"/>
    <w:tmpl w:val="AA9C98B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6AD52DB3"/>
    <w:multiLevelType w:val="hybridMultilevel"/>
    <w:tmpl w:val="D902E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376384"/>
    <w:multiLevelType w:val="hybridMultilevel"/>
    <w:tmpl w:val="F5AC8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9045067"/>
    <w:multiLevelType w:val="hybridMultilevel"/>
    <w:tmpl w:val="A2146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D921E6"/>
    <w:multiLevelType w:val="hybridMultilevel"/>
    <w:tmpl w:val="44FA9A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11"/>
  </w:num>
  <w:num w:numId="5">
    <w:abstractNumId w:val="9"/>
  </w:num>
  <w:num w:numId="6">
    <w:abstractNumId w:val="20"/>
  </w:num>
  <w:num w:numId="7">
    <w:abstractNumId w:val="1"/>
  </w:num>
  <w:num w:numId="8">
    <w:abstractNumId w:val="7"/>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7"/>
  </w:num>
  <w:num w:numId="12">
    <w:abstractNumId w:val="16"/>
  </w:num>
  <w:num w:numId="13">
    <w:abstractNumId w:val="18"/>
  </w:num>
  <w:num w:numId="14">
    <w:abstractNumId w:val="10"/>
  </w:num>
  <w:num w:numId="15">
    <w:abstractNumId w:val="4"/>
  </w:num>
  <w:num w:numId="16">
    <w:abstractNumId w:val="3"/>
  </w:num>
  <w:num w:numId="17">
    <w:abstractNumId w:val="2"/>
  </w:num>
  <w:num w:numId="18">
    <w:abstractNumId w:val="8"/>
  </w:num>
  <w:num w:numId="19">
    <w:abstractNumId w:val="24"/>
  </w:num>
  <w:num w:numId="20">
    <w:abstractNumId w:val="6"/>
  </w:num>
  <w:num w:numId="21">
    <w:abstractNumId w:val="13"/>
  </w:num>
  <w:num w:numId="22">
    <w:abstractNumId w:val="21"/>
  </w:num>
  <w:num w:numId="23">
    <w:abstractNumId w:val="5"/>
  </w:num>
  <w:num w:numId="24">
    <w:abstractNumId w:val="22"/>
  </w:num>
  <w:num w:numId="2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39"/>
    <w:rsid w:val="0000536D"/>
    <w:rsid w:val="000072B4"/>
    <w:rsid w:val="0003282D"/>
    <w:rsid w:val="00034848"/>
    <w:rsid w:val="00044E77"/>
    <w:rsid w:val="00065559"/>
    <w:rsid w:val="00067767"/>
    <w:rsid w:val="00070DBD"/>
    <w:rsid w:val="00072394"/>
    <w:rsid w:val="00073F10"/>
    <w:rsid w:val="00080D8A"/>
    <w:rsid w:val="00083E7D"/>
    <w:rsid w:val="000A1181"/>
    <w:rsid w:val="000A2FAB"/>
    <w:rsid w:val="000A3ADD"/>
    <w:rsid w:val="000B59DF"/>
    <w:rsid w:val="000D209B"/>
    <w:rsid w:val="000E362A"/>
    <w:rsid w:val="000F652E"/>
    <w:rsid w:val="00106ED5"/>
    <w:rsid w:val="00107058"/>
    <w:rsid w:val="0011200D"/>
    <w:rsid w:val="00124E92"/>
    <w:rsid w:val="00127C94"/>
    <w:rsid w:val="00131540"/>
    <w:rsid w:val="00162028"/>
    <w:rsid w:val="00163049"/>
    <w:rsid w:val="00181EC7"/>
    <w:rsid w:val="00185B19"/>
    <w:rsid w:val="00190864"/>
    <w:rsid w:val="00191214"/>
    <w:rsid w:val="001A6681"/>
    <w:rsid w:val="001B25A4"/>
    <w:rsid w:val="001B25C2"/>
    <w:rsid w:val="001B4926"/>
    <w:rsid w:val="001D3301"/>
    <w:rsid w:val="001D4362"/>
    <w:rsid w:val="001D7BE0"/>
    <w:rsid w:val="001E74D8"/>
    <w:rsid w:val="0020152B"/>
    <w:rsid w:val="0020594E"/>
    <w:rsid w:val="00211DCA"/>
    <w:rsid w:val="00212B18"/>
    <w:rsid w:val="00215BA2"/>
    <w:rsid w:val="002210F7"/>
    <w:rsid w:val="00223D5E"/>
    <w:rsid w:val="00224608"/>
    <w:rsid w:val="00226045"/>
    <w:rsid w:val="00227741"/>
    <w:rsid w:val="0024155D"/>
    <w:rsid w:val="0024210E"/>
    <w:rsid w:val="00253CB4"/>
    <w:rsid w:val="002612CA"/>
    <w:rsid w:val="00270FBF"/>
    <w:rsid w:val="00284237"/>
    <w:rsid w:val="002A0631"/>
    <w:rsid w:val="002B0CE6"/>
    <w:rsid w:val="002E2545"/>
    <w:rsid w:val="002F1285"/>
    <w:rsid w:val="00301269"/>
    <w:rsid w:val="003322F6"/>
    <w:rsid w:val="00332727"/>
    <w:rsid w:val="00340F7E"/>
    <w:rsid w:val="003438C3"/>
    <w:rsid w:val="00345BBF"/>
    <w:rsid w:val="00356D08"/>
    <w:rsid w:val="0037107F"/>
    <w:rsid w:val="003861AF"/>
    <w:rsid w:val="00390175"/>
    <w:rsid w:val="00397625"/>
    <w:rsid w:val="003A4507"/>
    <w:rsid w:val="003B2D22"/>
    <w:rsid w:val="003B32AB"/>
    <w:rsid w:val="003B4A65"/>
    <w:rsid w:val="003C0347"/>
    <w:rsid w:val="003C08FC"/>
    <w:rsid w:val="003D131B"/>
    <w:rsid w:val="003D5118"/>
    <w:rsid w:val="003D645B"/>
    <w:rsid w:val="003F632B"/>
    <w:rsid w:val="003F6F8F"/>
    <w:rsid w:val="00400236"/>
    <w:rsid w:val="004330F0"/>
    <w:rsid w:val="00433C3D"/>
    <w:rsid w:val="00436137"/>
    <w:rsid w:val="00443893"/>
    <w:rsid w:val="00455B6C"/>
    <w:rsid w:val="004562EB"/>
    <w:rsid w:val="00481560"/>
    <w:rsid w:val="00487FEB"/>
    <w:rsid w:val="004C64D1"/>
    <w:rsid w:val="004E00DE"/>
    <w:rsid w:val="004E2187"/>
    <w:rsid w:val="004F2F58"/>
    <w:rsid w:val="00500AD6"/>
    <w:rsid w:val="0052519C"/>
    <w:rsid w:val="00525390"/>
    <w:rsid w:val="00532640"/>
    <w:rsid w:val="00535B0C"/>
    <w:rsid w:val="0055270B"/>
    <w:rsid w:val="00570582"/>
    <w:rsid w:val="005751DF"/>
    <w:rsid w:val="00581C41"/>
    <w:rsid w:val="00587F7A"/>
    <w:rsid w:val="00597641"/>
    <w:rsid w:val="005A02CA"/>
    <w:rsid w:val="005A2AD2"/>
    <w:rsid w:val="005A56EC"/>
    <w:rsid w:val="005B09F8"/>
    <w:rsid w:val="005B6999"/>
    <w:rsid w:val="005F4743"/>
    <w:rsid w:val="005F7E54"/>
    <w:rsid w:val="006131B4"/>
    <w:rsid w:val="00624BFD"/>
    <w:rsid w:val="00625364"/>
    <w:rsid w:val="0064182C"/>
    <w:rsid w:val="0064783A"/>
    <w:rsid w:val="00650F77"/>
    <w:rsid w:val="006521AA"/>
    <w:rsid w:val="00671E1B"/>
    <w:rsid w:val="006876C3"/>
    <w:rsid w:val="00691A9A"/>
    <w:rsid w:val="006A3B6E"/>
    <w:rsid w:val="006A3BE4"/>
    <w:rsid w:val="006C0FBD"/>
    <w:rsid w:val="006C5AA2"/>
    <w:rsid w:val="006D7CD9"/>
    <w:rsid w:val="006D7FD5"/>
    <w:rsid w:val="007001C7"/>
    <w:rsid w:val="007066D7"/>
    <w:rsid w:val="00711DDE"/>
    <w:rsid w:val="00720854"/>
    <w:rsid w:val="00734D30"/>
    <w:rsid w:val="007459B9"/>
    <w:rsid w:val="00755946"/>
    <w:rsid w:val="007672F6"/>
    <w:rsid w:val="007833A7"/>
    <w:rsid w:val="007A5238"/>
    <w:rsid w:val="007B2027"/>
    <w:rsid w:val="007B2DA1"/>
    <w:rsid w:val="007B32FE"/>
    <w:rsid w:val="007C214E"/>
    <w:rsid w:val="007C2743"/>
    <w:rsid w:val="007D44D5"/>
    <w:rsid w:val="007E2A51"/>
    <w:rsid w:val="007E547E"/>
    <w:rsid w:val="00800254"/>
    <w:rsid w:val="00801454"/>
    <w:rsid w:val="00817EC9"/>
    <w:rsid w:val="00820C34"/>
    <w:rsid w:val="0083793C"/>
    <w:rsid w:val="008465B3"/>
    <w:rsid w:val="00854FBC"/>
    <w:rsid w:val="00855982"/>
    <w:rsid w:val="00855B92"/>
    <w:rsid w:val="00865528"/>
    <w:rsid w:val="00873DEB"/>
    <w:rsid w:val="008902B2"/>
    <w:rsid w:val="00895C67"/>
    <w:rsid w:val="00897AA2"/>
    <w:rsid w:val="00897E30"/>
    <w:rsid w:val="008B7472"/>
    <w:rsid w:val="008B7C5A"/>
    <w:rsid w:val="008D5B24"/>
    <w:rsid w:val="008E3DCD"/>
    <w:rsid w:val="008E56C3"/>
    <w:rsid w:val="008E63D8"/>
    <w:rsid w:val="008F190B"/>
    <w:rsid w:val="0091008A"/>
    <w:rsid w:val="00910B93"/>
    <w:rsid w:val="00911B6C"/>
    <w:rsid w:val="00912FC3"/>
    <w:rsid w:val="0091579D"/>
    <w:rsid w:val="00915930"/>
    <w:rsid w:val="00917413"/>
    <w:rsid w:val="00917DFA"/>
    <w:rsid w:val="00926F54"/>
    <w:rsid w:val="0094536A"/>
    <w:rsid w:val="0094572F"/>
    <w:rsid w:val="0095235F"/>
    <w:rsid w:val="009621BC"/>
    <w:rsid w:val="0096433C"/>
    <w:rsid w:val="00974334"/>
    <w:rsid w:val="009762C2"/>
    <w:rsid w:val="00985334"/>
    <w:rsid w:val="00997F3A"/>
    <w:rsid w:val="009B1E66"/>
    <w:rsid w:val="009C4CC3"/>
    <w:rsid w:val="009E0E7F"/>
    <w:rsid w:val="009F19F4"/>
    <w:rsid w:val="009F6326"/>
    <w:rsid w:val="00A02276"/>
    <w:rsid w:val="00A05968"/>
    <w:rsid w:val="00A10484"/>
    <w:rsid w:val="00A20541"/>
    <w:rsid w:val="00A21E6F"/>
    <w:rsid w:val="00A34947"/>
    <w:rsid w:val="00A372CE"/>
    <w:rsid w:val="00A47076"/>
    <w:rsid w:val="00A54EDA"/>
    <w:rsid w:val="00A61879"/>
    <w:rsid w:val="00A632E5"/>
    <w:rsid w:val="00A7220F"/>
    <w:rsid w:val="00A73934"/>
    <w:rsid w:val="00A75031"/>
    <w:rsid w:val="00A878B4"/>
    <w:rsid w:val="00A94406"/>
    <w:rsid w:val="00A96978"/>
    <w:rsid w:val="00AA2029"/>
    <w:rsid w:val="00AC2BD4"/>
    <w:rsid w:val="00AE2C33"/>
    <w:rsid w:val="00AF24B6"/>
    <w:rsid w:val="00AF6D59"/>
    <w:rsid w:val="00B00772"/>
    <w:rsid w:val="00B02312"/>
    <w:rsid w:val="00B14809"/>
    <w:rsid w:val="00B2377F"/>
    <w:rsid w:val="00B24B28"/>
    <w:rsid w:val="00B26C40"/>
    <w:rsid w:val="00B27A09"/>
    <w:rsid w:val="00B301E0"/>
    <w:rsid w:val="00B35319"/>
    <w:rsid w:val="00B45E12"/>
    <w:rsid w:val="00B5238C"/>
    <w:rsid w:val="00B54B9A"/>
    <w:rsid w:val="00B60C83"/>
    <w:rsid w:val="00B61939"/>
    <w:rsid w:val="00B75124"/>
    <w:rsid w:val="00B75C41"/>
    <w:rsid w:val="00B769A8"/>
    <w:rsid w:val="00B773B4"/>
    <w:rsid w:val="00B9585E"/>
    <w:rsid w:val="00BB0AB3"/>
    <w:rsid w:val="00BB23F9"/>
    <w:rsid w:val="00BD63C2"/>
    <w:rsid w:val="00BE48B6"/>
    <w:rsid w:val="00BE4BF2"/>
    <w:rsid w:val="00BF3A5C"/>
    <w:rsid w:val="00C03053"/>
    <w:rsid w:val="00C35A85"/>
    <w:rsid w:val="00C40D12"/>
    <w:rsid w:val="00C63E38"/>
    <w:rsid w:val="00C67B42"/>
    <w:rsid w:val="00C80171"/>
    <w:rsid w:val="00C96AD3"/>
    <w:rsid w:val="00CA0B05"/>
    <w:rsid w:val="00CA0F28"/>
    <w:rsid w:val="00CA5960"/>
    <w:rsid w:val="00CC1872"/>
    <w:rsid w:val="00CD368E"/>
    <w:rsid w:val="00CD7C7B"/>
    <w:rsid w:val="00CE2C2B"/>
    <w:rsid w:val="00CE5608"/>
    <w:rsid w:val="00CF19AA"/>
    <w:rsid w:val="00CF3D92"/>
    <w:rsid w:val="00D15E7B"/>
    <w:rsid w:val="00D246DC"/>
    <w:rsid w:val="00D307FA"/>
    <w:rsid w:val="00D33DAD"/>
    <w:rsid w:val="00D5757D"/>
    <w:rsid w:val="00D617ED"/>
    <w:rsid w:val="00D74DCF"/>
    <w:rsid w:val="00D8113C"/>
    <w:rsid w:val="00D872E3"/>
    <w:rsid w:val="00D91505"/>
    <w:rsid w:val="00D916A4"/>
    <w:rsid w:val="00D97FD4"/>
    <w:rsid w:val="00DA44F2"/>
    <w:rsid w:val="00DA798E"/>
    <w:rsid w:val="00DB0C58"/>
    <w:rsid w:val="00DC2AA3"/>
    <w:rsid w:val="00DD7DCF"/>
    <w:rsid w:val="00DE02E1"/>
    <w:rsid w:val="00DE15A1"/>
    <w:rsid w:val="00E07A19"/>
    <w:rsid w:val="00E12672"/>
    <w:rsid w:val="00E12E27"/>
    <w:rsid w:val="00E12ECB"/>
    <w:rsid w:val="00E22353"/>
    <w:rsid w:val="00E31F7C"/>
    <w:rsid w:val="00E356A9"/>
    <w:rsid w:val="00E35982"/>
    <w:rsid w:val="00E43C7E"/>
    <w:rsid w:val="00E5671D"/>
    <w:rsid w:val="00E62A75"/>
    <w:rsid w:val="00E66E6C"/>
    <w:rsid w:val="00E71DA9"/>
    <w:rsid w:val="00E82DD7"/>
    <w:rsid w:val="00E908DC"/>
    <w:rsid w:val="00EB60BC"/>
    <w:rsid w:val="00EC734B"/>
    <w:rsid w:val="00EE0B4E"/>
    <w:rsid w:val="00EE1AE2"/>
    <w:rsid w:val="00EF096E"/>
    <w:rsid w:val="00EF46D8"/>
    <w:rsid w:val="00F2225D"/>
    <w:rsid w:val="00F25EC0"/>
    <w:rsid w:val="00F34A10"/>
    <w:rsid w:val="00F42768"/>
    <w:rsid w:val="00F5419C"/>
    <w:rsid w:val="00F54E42"/>
    <w:rsid w:val="00F56E2C"/>
    <w:rsid w:val="00F60623"/>
    <w:rsid w:val="00F73D0B"/>
    <w:rsid w:val="00F754A6"/>
    <w:rsid w:val="00FA59CF"/>
    <w:rsid w:val="00FB4E88"/>
    <w:rsid w:val="00FC7E79"/>
    <w:rsid w:val="00FD262C"/>
    <w:rsid w:val="00FD76EB"/>
    <w:rsid w:val="00FE7ED6"/>
    <w:rsid w:val="00FF2F5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AA179"/>
  <w15:chartTrackingRefBased/>
  <w15:docId w15:val="{95AE845F-8D12-48E4-A23C-B36D072A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21BC"/>
    <w:pPr>
      <w:jc w:val="both"/>
    </w:pPr>
  </w:style>
  <w:style w:type="paragraph" w:styleId="Titolo1">
    <w:name w:val="heading 1"/>
    <w:basedOn w:val="Normale"/>
    <w:next w:val="Normale"/>
    <w:link w:val="Titolo1Carattere"/>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olo2">
    <w:name w:val="heading 2"/>
    <w:basedOn w:val="Normale"/>
    <w:next w:val="Normale"/>
    <w:link w:val="Titolo2Carattere"/>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olo3">
    <w:name w:val="heading 3"/>
    <w:basedOn w:val="Normale"/>
    <w:next w:val="Normale"/>
    <w:link w:val="Titolo3Carattere"/>
    <w:uiPriority w:val="9"/>
    <w:unhideWhenUsed/>
    <w:qFormat/>
    <w:rsid w:val="00926F54"/>
    <w:pPr>
      <w:keepNext/>
      <w:keepLines/>
      <w:spacing w:before="200" w:after="0"/>
      <w:outlineLvl w:val="2"/>
    </w:pPr>
    <w:rPr>
      <w:rFonts w:asciiTheme="majorHAnsi" w:eastAsiaTheme="majorEastAsia" w:hAnsiTheme="majorHAnsi" w:cstheme="majorBidi"/>
      <w:b/>
      <w:bCs/>
      <w:sz w:val="24"/>
    </w:rPr>
  </w:style>
  <w:style w:type="paragraph" w:styleId="Titolo4">
    <w:name w:val="heading 4"/>
    <w:basedOn w:val="Normale"/>
    <w:next w:val="Normale"/>
    <w:link w:val="Titolo4Carattere"/>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olo7">
    <w:name w:val="heading 7"/>
    <w:basedOn w:val="Normale"/>
    <w:next w:val="Normale"/>
    <w:link w:val="Titolo7Carattere"/>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olo9">
    <w:name w:val="heading 9"/>
    <w:basedOn w:val="Normale"/>
    <w:next w:val="Normale"/>
    <w:link w:val="Titolo9Carattere"/>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
    <w:rsid w:val="00FD262C"/>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855982"/>
    <w:pPr>
      <w:spacing w:after="0" w:line="240" w:lineRule="auto"/>
    </w:pPr>
  </w:style>
  <w:style w:type="character" w:customStyle="1" w:styleId="IntestazioneCarattere">
    <w:name w:val="Intestazione Carattere"/>
    <w:basedOn w:val="Carpredefinitoparagrafo"/>
    <w:link w:val="Intestazione"/>
    <w:uiPriority w:val="99"/>
    <w:rsid w:val="00855982"/>
  </w:style>
  <w:style w:type="character" w:customStyle="1" w:styleId="Titolo1Carattere">
    <w:name w:val="Titolo 1 Carattere"/>
    <w:basedOn w:val="Carpredefinitoparagrafo"/>
    <w:link w:val="Titolo1"/>
    <w:uiPriority w:val="9"/>
    <w:rsid w:val="00FD262C"/>
    <w:rPr>
      <w:rFonts w:asciiTheme="majorHAnsi" w:eastAsiaTheme="majorEastAsia" w:hAnsiTheme="majorHAnsi" w:cstheme="majorBidi"/>
      <w:b/>
      <w:bCs/>
      <w:smallCaps/>
      <w:sz w:val="36"/>
      <w:szCs w:val="36"/>
    </w:rPr>
  </w:style>
  <w:style w:type="character" w:customStyle="1" w:styleId="Titolo2Carattere">
    <w:name w:val="Titolo 2 Carattere"/>
    <w:basedOn w:val="Carpredefinitoparagrafo"/>
    <w:link w:val="Titolo2"/>
    <w:uiPriority w:val="9"/>
    <w:rsid w:val="00FD262C"/>
    <w:rPr>
      <w:rFonts w:asciiTheme="majorHAnsi" w:eastAsiaTheme="majorEastAsia" w:hAnsiTheme="majorHAnsi" w:cstheme="majorBidi"/>
      <w:b/>
      <w:bCs/>
      <w:smallCaps/>
      <w:sz w:val="28"/>
      <w:szCs w:val="28"/>
    </w:rPr>
  </w:style>
  <w:style w:type="character" w:customStyle="1" w:styleId="Titolo3Carattere">
    <w:name w:val="Titolo 3 Carattere"/>
    <w:basedOn w:val="Carpredefinitoparagrafo"/>
    <w:link w:val="Titolo3"/>
    <w:uiPriority w:val="9"/>
    <w:rsid w:val="00926F54"/>
    <w:rPr>
      <w:rFonts w:asciiTheme="majorHAnsi" w:eastAsiaTheme="majorEastAsia" w:hAnsiTheme="majorHAnsi" w:cstheme="majorBidi"/>
      <w:b/>
      <w:bCs/>
      <w:sz w:val="24"/>
    </w:rPr>
  </w:style>
  <w:style w:type="character" w:customStyle="1" w:styleId="Titolo4Carattere">
    <w:name w:val="Titolo 4 Carattere"/>
    <w:basedOn w:val="Carpredefinitoparagrafo"/>
    <w:link w:val="Titolo4"/>
    <w:uiPriority w:val="9"/>
    <w:rsid w:val="00FD262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FD262C"/>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FD262C"/>
    <w:rPr>
      <w:rFonts w:asciiTheme="majorHAnsi" w:eastAsiaTheme="majorEastAsia" w:hAnsiTheme="majorHAnsi" w:cstheme="majorBidi"/>
      <w:i/>
      <w:iCs/>
      <w:color w:val="404040" w:themeColor="text1" w:themeTint="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D4362"/>
    <w:rPr>
      <w:rFonts w:asciiTheme="majorHAnsi" w:eastAsiaTheme="majorEastAsia" w:hAnsiTheme="majorHAnsi" w:cstheme="majorBidi"/>
      <w:color w:val="404040" w:themeColor="text1" w:themeTint="BF"/>
      <w:szCs w:val="20"/>
    </w:rPr>
  </w:style>
  <w:style w:type="character" w:customStyle="1" w:styleId="Titolo9Carattere">
    <w:name w:val="Titolo 9 Carattere"/>
    <w:basedOn w:val="Carpredefinitoparagrafo"/>
    <w:link w:val="Titolo9"/>
    <w:uiPriority w:val="9"/>
    <w:semiHidden/>
    <w:rsid w:val="001D4362"/>
    <w:rPr>
      <w:rFonts w:asciiTheme="majorHAnsi" w:eastAsiaTheme="majorEastAsia" w:hAnsiTheme="majorHAnsi" w:cstheme="majorBidi"/>
      <w:i/>
      <w:iCs/>
      <w:color w:val="404040" w:themeColor="text1" w:themeTint="BF"/>
      <w:szCs w:val="20"/>
    </w:rPr>
  </w:style>
  <w:style w:type="paragraph" w:styleId="Pidipagina">
    <w:name w:val="footer"/>
    <w:basedOn w:val="Normale"/>
    <w:link w:val="PidipaginaCarattere"/>
    <w:uiPriority w:val="99"/>
    <w:unhideWhenUsed/>
    <w:rsid w:val="00855982"/>
    <w:pPr>
      <w:spacing w:after="0" w:line="240" w:lineRule="auto"/>
    </w:pPr>
  </w:style>
  <w:style w:type="character" w:customStyle="1" w:styleId="PidipaginaCarattere">
    <w:name w:val="Piè di pagina Carattere"/>
    <w:basedOn w:val="Carpredefinitoparagrafo"/>
    <w:link w:val="Pidipagina"/>
    <w:uiPriority w:val="99"/>
    <w:rsid w:val="00855982"/>
  </w:style>
  <w:style w:type="paragraph" w:styleId="Didascalia">
    <w:name w:val="caption"/>
    <w:basedOn w:val="Normale"/>
    <w:next w:val="Normale"/>
    <w:uiPriority w:val="35"/>
    <w:semiHidden/>
    <w:unhideWhenUsed/>
    <w:qFormat/>
    <w:rsid w:val="001D4362"/>
    <w:pPr>
      <w:spacing w:after="200" w:line="240" w:lineRule="auto"/>
    </w:pPr>
    <w:rPr>
      <w:i/>
      <w:iCs/>
      <w:color w:val="323232" w:themeColor="text2"/>
      <w:szCs w:val="18"/>
    </w:rPr>
  </w:style>
  <w:style w:type="paragraph" w:styleId="Titolosommario">
    <w:name w:val="TOC Heading"/>
    <w:basedOn w:val="Titolo1"/>
    <w:next w:val="Normale"/>
    <w:uiPriority w:val="39"/>
    <w:unhideWhenUsed/>
    <w:qFormat/>
    <w:pPr>
      <w:outlineLvl w:val="9"/>
    </w:pPr>
  </w:style>
  <w:style w:type="paragraph" w:styleId="Testofumetto">
    <w:name w:val="Balloon Text"/>
    <w:basedOn w:val="Normale"/>
    <w:link w:val="TestofumettoCarattere"/>
    <w:uiPriority w:val="99"/>
    <w:semiHidden/>
    <w:unhideWhenUsed/>
    <w:rsid w:val="001D4362"/>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D4362"/>
    <w:rPr>
      <w:rFonts w:ascii="Segoe UI" w:hAnsi="Segoe UI" w:cs="Segoe UI"/>
      <w:szCs w:val="18"/>
    </w:rPr>
  </w:style>
  <w:style w:type="paragraph" w:styleId="Corpodeltesto3">
    <w:name w:val="Body Text 3"/>
    <w:basedOn w:val="Normale"/>
    <w:link w:val="Corpodeltesto3Carattere"/>
    <w:uiPriority w:val="99"/>
    <w:semiHidden/>
    <w:unhideWhenUsed/>
    <w:rsid w:val="001D4362"/>
    <w:pPr>
      <w:spacing w:after="120"/>
    </w:pPr>
    <w:rPr>
      <w:szCs w:val="16"/>
    </w:rPr>
  </w:style>
  <w:style w:type="character" w:customStyle="1" w:styleId="Corpodeltesto3Carattere">
    <w:name w:val="Corpo del testo 3 Carattere"/>
    <w:basedOn w:val="Carpredefinitoparagrafo"/>
    <w:link w:val="Corpodeltesto3"/>
    <w:uiPriority w:val="99"/>
    <w:semiHidden/>
    <w:rsid w:val="001D4362"/>
    <w:rPr>
      <w:szCs w:val="16"/>
    </w:rPr>
  </w:style>
  <w:style w:type="paragraph" w:styleId="Rientrocorpodeltesto3">
    <w:name w:val="Body Text Indent 3"/>
    <w:basedOn w:val="Normale"/>
    <w:link w:val="Rientrocorpodeltesto3Carattere"/>
    <w:uiPriority w:val="99"/>
    <w:semiHidden/>
    <w:unhideWhenUsed/>
    <w:rsid w:val="001D436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1D4362"/>
    <w:rPr>
      <w:szCs w:val="16"/>
    </w:rPr>
  </w:style>
  <w:style w:type="character" w:styleId="Rimandocommento">
    <w:name w:val="annotation reference"/>
    <w:basedOn w:val="Carpredefinitoparagrafo"/>
    <w:uiPriority w:val="99"/>
    <w:semiHidden/>
    <w:unhideWhenUsed/>
    <w:rsid w:val="001D4362"/>
    <w:rPr>
      <w:sz w:val="22"/>
      <w:szCs w:val="16"/>
    </w:rPr>
  </w:style>
  <w:style w:type="paragraph" w:styleId="Testocommento">
    <w:name w:val="annotation text"/>
    <w:basedOn w:val="Normale"/>
    <w:link w:val="TestocommentoCarattere"/>
    <w:uiPriority w:val="99"/>
    <w:semiHidden/>
    <w:unhideWhenUsed/>
    <w:rsid w:val="001D4362"/>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D4362"/>
    <w:rPr>
      <w:szCs w:val="20"/>
    </w:rPr>
  </w:style>
  <w:style w:type="paragraph" w:styleId="Soggettocommento">
    <w:name w:val="annotation subject"/>
    <w:basedOn w:val="Testocommento"/>
    <w:next w:val="Testocommento"/>
    <w:link w:val="SoggettocommentoCarattere"/>
    <w:uiPriority w:val="99"/>
    <w:semiHidden/>
    <w:unhideWhenUsed/>
    <w:rsid w:val="001D4362"/>
    <w:rPr>
      <w:b/>
      <w:bCs/>
    </w:rPr>
  </w:style>
  <w:style w:type="character" w:customStyle="1" w:styleId="SoggettocommentoCarattere">
    <w:name w:val="Soggetto commento Carattere"/>
    <w:basedOn w:val="TestocommentoCarattere"/>
    <w:link w:val="Soggettocommento"/>
    <w:uiPriority w:val="99"/>
    <w:semiHidden/>
    <w:rsid w:val="001D4362"/>
    <w:rPr>
      <w:b/>
      <w:bCs/>
      <w:szCs w:val="20"/>
    </w:rPr>
  </w:style>
  <w:style w:type="paragraph" w:styleId="Mappadocumento">
    <w:name w:val="Document Map"/>
    <w:basedOn w:val="Normale"/>
    <w:link w:val="MappadocumentoCarattere"/>
    <w:uiPriority w:val="99"/>
    <w:semiHidden/>
    <w:unhideWhenUsed/>
    <w:rsid w:val="001D4362"/>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D4362"/>
    <w:rPr>
      <w:rFonts w:ascii="Segoe UI" w:hAnsi="Segoe UI" w:cs="Segoe UI"/>
      <w:szCs w:val="16"/>
    </w:rPr>
  </w:style>
  <w:style w:type="paragraph" w:styleId="Testonotadichiusura">
    <w:name w:val="endnote text"/>
    <w:basedOn w:val="Normale"/>
    <w:link w:val="TestonotadichiusuraCarattere"/>
    <w:uiPriority w:val="99"/>
    <w:semiHidden/>
    <w:unhideWhenUsed/>
    <w:rsid w:val="001D4362"/>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D4362"/>
    <w:rPr>
      <w:szCs w:val="20"/>
    </w:rPr>
  </w:style>
  <w:style w:type="paragraph" w:styleId="Indirizzomittente">
    <w:name w:val="envelope return"/>
    <w:basedOn w:val="Normale"/>
    <w:uiPriority w:val="99"/>
    <w:semiHidden/>
    <w:unhideWhenUsed/>
    <w:rsid w:val="001D4362"/>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1D4362"/>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1D4362"/>
    <w:rPr>
      <w:szCs w:val="20"/>
    </w:rPr>
  </w:style>
  <w:style w:type="character" w:styleId="CodiceHTML">
    <w:name w:val="HTML Code"/>
    <w:basedOn w:val="Carpredefinitoparagrafo"/>
    <w:uiPriority w:val="99"/>
    <w:semiHidden/>
    <w:unhideWhenUsed/>
    <w:rsid w:val="001D4362"/>
    <w:rPr>
      <w:rFonts w:ascii="Consolas" w:hAnsi="Consolas"/>
      <w:sz w:val="22"/>
      <w:szCs w:val="20"/>
    </w:rPr>
  </w:style>
  <w:style w:type="character" w:styleId="TastieraHTML">
    <w:name w:val="HTML Keyboard"/>
    <w:basedOn w:val="Carpredefinitoparagrafo"/>
    <w:uiPriority w:val="99"/>
    <w:semiHidden/>
    <w:unhideWhenUsed/>
    <w:rsid w:val="001D4362"/>
    <w:rPr>
      <w:rFonts w:ascii="Consolas" w:hAnsi="Consolas"/>
      <w:sz w:val="22"/>
      <w:szCs w:val="20"/>
    </w:rPr>
  </w:style>
  <w:style w:type="paragraph" w:styleId="PreformattatoHTML">
    <w:name w:val="HTML Preformatted"/>
    <w:basedOn w:val="Normale"/>
    <w:link w:val="PreformattatoHTMLCarattere"/>
    <w:uiPriority w:val="99"/>
    <w:semiHidden/>
    <w:unhideWhenUsed/>
    <w:rsid w:val="001D4362"/>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D4362"/>
    <w:rPr>
      <w:rFonts w:ascii="Consolas" w:hAnsi="Consolas"/>
      <w:szCs w:val="20"/>
    </w:rPr>
  </w:style>
  <w:style w:type="character" w:styleId="MacchinadascrivereHTML">
    <w:name w:val="HTML Typewriter"/>
    <w:basedOn w:val="Carpredefinitoparagrafo"/>
    <w:uiPriority w:val="99"/>
    <w:semiHidden/>
    <w:unhideWhenUsed/>
    <w:rsid w:val="001D4362"/>
    <w:rPr>
      <w:rFonts w:ascii="Consolas" w:hAnsi="Consolas"/>
      <w:sz w:val="22"/>
      <w:szCs w:val="20"/>
    </w:rPr>
  </w:style>
  <w:style w:type="paragraph" w:styleId="Testomacro">
    <w:name w:val="macro"/>
    <w:link w:val="TestomacroCarattere"/>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D4362"/>
    <w:rPr>
      <w:rFonts w:ascii="Consolas" w:hAnsi="Consolas"/>
      <w:szCs w:val="20"/>
    </w:rPr>
  </w:style>
  <w:style w:type="paragraph" w:styleId="Testonormale">
    <w:name w:val="Plain Text"/>
    <w:basedOn w:val="Normale"/>
    <w:link w:val="TestonormaleCarattere"/>
    <w:uiPriority w:val="99"/>
    <w:semiHidden/>
    <w:unhideWhenUsed/>
    <w:rsid w:val="001D4362"/>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D4362"/>
    <w:rPr>
      <w:rFonts w:ascii="Consolas" w:hAnsi="Consolas"/>
      <w:szCs w:val="21"/>
    </w:rPr>
  </w:style>
  <w:style w:type="paragraph" w:styleId="Testodelblocco">
    <w:name w:val="Block Text"/>
    <w:basedOn w:val="Normale"/>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Collegamentovisitato">
    <w:name w:val="FollowedHyperlink"/>
    <w:basedOn w:val="Carpredefinitoparagrafo"/>
    <w:uiPriority w:val="99"/>
    <w:semiHidden/>
    <w:unhideWhenUsed/>
    <w:rsid w:val="007833A7"/>
    <w:rPr>
      <w:color w:val="783F04" w:themeColor="accent1" w:themeShade="80"/>
      <w:u w:val="single"/>
    </w:rPr>
  </w:style>
  <w:style w:type="character" w:styleId="Collegamentoipertestuale">
    <w:name w:val="Hyperlink"/>
    <w:basedOn w:val="Carpredefinitoparagrafo"/>
    <w:uiPriority w:val="99"/>
    <w:unhideWhenUsed/>
    <w:rsid w:val="007833A7"/>
    <w:rPr>
      <w:color w:val="3A6331" w:themeColor="accent4" w:themeShade="BF"/>
      <w:u w:val="single"/>
    </w:rPr>
  </w:style>
  <w:style w:type="character" w:styleId="Testosegnaposto">
    <w:name w:val="Placeholder Text"/>
    <w:basedOn w:val="Carpredefinitoparagrafo"/>
    <w:uiPriority w:val="99"/>
    <w:semiHidden/>
    <w:rsid w:val="007833A7"/>
    <w:rPr>
      <w:color w:val="595959" w:themeColor="text1" w:themeTint="A6"/>
    </w:rPr>
  </w:style>
  <w:style w:type="character" w:styleId="Enfasiintensa">
    <w:name w:val="Intense Emphasis"/>
    <w:basedOn w:val="Carpredefinitoparagrafo"/>
    <w:uiPriority w:val="21"/>
    <w:semiHidden/>
    <w:unhideWhenUsed/>
    <w:qFormat/>
    <w:rsid w:val="00FD262C"/>
    <w:rPr>
      <w:i/>
      <w:iCs/>
      <w:color w:val="B35E06" w:themeColor="accent1" w:themeShade="BF"/>
    </w:rPr>
  </w:style>
  <w:style w:type="paragraph" w:styleId="Citazioneintensa">
    <w:name w:val="Intense Quote"/>
    <w:basedOn w:val="Normale"/>
    <w:next w:val="Normale"/>
    <w:link w:val="CitazioneintensaCarattere"/>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zioneintensaCarattere">
    <w:name w:val="Citazione intensa Carattere"/>
    <w:basedOn w:val="Carpredefinitoparagrafo"/>
    <w:link w:val="Citazioneintensa"/>
    <w:uiPriority w:val="30"/>
    <w:semiHidden/>
    <w:rsid w:val="00FD262C"/>
    <w:rPr>
      <w:i/>
      <w:iCs/>
      <w:color w:val="B35E06" w:themeColor="accent1" w:themeShade="BF"/>
    </w:rPr>
  </w:style>
  <w:style w:type="character" w:styleId="Riferimentointenso">
    <w:name w:val="Intense Reference"/>
    <w:basedOn w:val="Carpredefinitoparagrafo"/>
    <w:uiPriority w:val="32"/>
    <w:semiHidden/>
    <w:unhideWhenUsed/>
    <w:qFormat/>
    <w:rsid w:val="00FD262C"/>
    <w:rPr>
      <w:b/>
      <w:bCs/>
      <w:caps w:val="0"/>
      <w:smallCaps/>
      <w:color w:val="B35E06" w:themeColor="accent1" w:themeShade="BF"/>
      <w:spacing w:val="5"/>
    </w:rPr>
  </w:style>
  <w:style w:type="paragraph" w:styleId="Paragrafoelenco">
    <w:name w:val="List Paragraph"/>
    <w:basedOn w:val="Normale"/>
    <w:uiPriority w:val="34"/>
    <w:qFormat/>
    <w:rsid w:val="00B61939"/>
    <w:pPr>
      <w:ind w:left="720"/>
      <w:contextualSpacing/>
    </w:pPr>
    <w:rPr>
      <w:rFonts w:eastAsiaTheme="minorHAnsi"/>
      <w:lang w:eastAsia="en-US"/>
    </w:rPr>
  </w:style>
  <w:style w:type="table" w:styleId="Grigliatabella">
    <w:name w:val="Table Grid"/>
    <w:basedOn w:val="Tabellanormale"/>
    <w:uiPriority w:val="39"/>
    <w:rsid w:val="00B24B2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4">
    <w:name w:val="Grid Table 4"/>
    <w:basedOn w:val="Tabellanormale"/>
    <w:uiPriority w:val="49"/>
    <w:rsid w:val="00D246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semplice5">
    <w:name w:val="Plain Table 5"/>
    <w:basedOn w:val="Tabellanormale"/>
    <w:uiPriority w:val="45"/>
    <w:rsid w:val="00D246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2842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3">
    <w:name w:val="Grid Table 5 Dark Accent 3"/>
    <w:basedOn w:val="Tabellanormale"/>
    <w:uiPriority w:val="50"/>
    <w:rsid w:val="002842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character" w:styleId="Menzionenonrisolta">
    <w:name w:val="Unresolved Mention"/>
    <w:basedOn w:val="Carpredefinitoparagrafo"/>
    <w:uiPriority w:val="99"/>
    <w:semiHidden/>
    <w:unhideWhenUsed/>
    <w:rsid w:val="00D307FA"/>
    <w:rPr>
      <w:color w:val="605E5C"/>
      <w:shd w:val="clear" w:color="auto" w:fill="E1DFDD"/>
    </w:rPr>
  </w:style>
  <w:style w:type="paragraph" w:styleId="NormaleWeb">
    <w:name w:val="Normal (Web)"/>
    <w:basedOn w:val="Normale"/>
    <w:uiPriority w:val="99"/>
    <w:semiHidden/>
    <w:unhideWhenUsed/>
    <w:rsid w:val="00E07A19"/>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07A19"/>
    <w:rPr>
      <w:b/>
      <w:bCs/>
    </w:rPr>
  </w:style>
  <w:style w:type="table" w:styleId="Tabellagriglia4-colore1">
    <w:name w:val="Grid Table 4 Accent 1"/>
    <w:basedOn w:val="Tabellanormale"/>
    <w:uiPriority w:val="49"/>
    <w:rsid w:val="00910B93"/>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ellagriglia4-colore3">
    <w:name w:val="Grid Table 4 Accent 3"/>
    <w:basedOn w:val="Tabellanormale"/>
    <w:uiPriority w:val="49"/>
    <w:rsid w:val="00910B93"/>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Sommario1">
    <w:name w:val="toc 1"/>
    <w:basedOn w:val="Normale"/>
    <w:next w:val="Normale"/>
    <w:autoRedefine/>
    <w:uiPriority w:val="39"/>
    <w:unhideWhenUsed/>
    <w:rsid w:val="00107058"/>
    <w:pPr>
      <w:tabs>
        <w:tab w:val="left" w:pos="440"/>
        <w:tab w:val="right" w:leader="dot" w:pos="9017"/>
      </w:tabs>
      <w:spacing w:after="100"/>
    </w:pPr>
    <w:rPr>
      <w:b/>
      <w:bCs/>
      <w:noProof/>
    </w:rPr>
  </w:style>
  <w:style w:type="paragraph" w:styleId="Sommario2">
    <w:name w:val="toc 2"/>
    <w:basedOn w:val="Normale"/>
    <w:next w:val="Normale"/>
    <w:autoRedefine/>
    <w:uiPriority w:val="39"/>
    <w:unhideWhenUsed/>
    <w:rsid w:val="00FF2F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07043">
      <w:bodyDiv w:val="1"/>
      <w:marLeft w:val="0"/>
      <w:marRight w:val="0"/>
      <w:marTop w:val="0"/>
      <w:marBottom w:val="0"/>
      <w:divBdr>
        <w:top w:val="none" w:sz="0" w:space="0" w:color="auto"/>
        <w:left w:val="none" w:sz="0" w:space="0" w:color="auto"/>
        <w:bottom w:val="none" w:sz="0" w:space="0" w:color="auto"/>
        <w:right w:val="none" w:sz="0" w:space="0" w:color="auto"/>
      </w:divBdr>
    </w:div>
    <w:div w:id="1140028201">
      <w:bodyDiv w:val="1"/>
      <w:marLeft w:val="0"/>
      <w:marRight w:val="0"/>
      <w:marTop w:val="0"/>
      <w:marBottom w:val="0"/>
      <w:divBdr>
        <w:top w:val="none" w:sz="0" w:space="0" w:color="auto"/>
        <w:left w:val="none" w:sz="0" w:space="0" w:color="auto"/>
        <w:bottom w:val="none" w:sz="0" w:space="0" w:color="auto"/>
        <w:right w:val="none" w:sz="0" w:space="0" w:color="auto"/>
      </w:divBdr>
    </w:div>
    <w:div w:id="1187057960">
      <w:bodyDiv w:val="1"/>
      <w:marLeft w:val="0"/>
      <w:marRight w:val="0"/>
      <w:marTop w:val="0"/>
      <w:marBottom w:val="0"/>
      <w:divBdr>
        <w:top w:val="none" w:sz="0" w:space="0" w:color="auto"/>
        <w:left w:val="none" w:sz="0" w:space="0" w:color="auto"/>
        <w:bottom w:val="none" w:sz="0" w:space="0" w:color="auto"/>
        <w:right w:val="none" w:sz="0" w:space="0" w:color="auto"/>
      </w:divBdr>
    </w:div>
    <w:div w:id="185946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RAD_MENUMAXI.docx" TargetMode="Externa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PROBLEMSTATEMENT_MENUMAXI.docx" TargetMode="Externa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ro\AppData\Roaming\Microsoft\Templates\Modello%20Relazione%20(vuot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29A137-F3CE-4259-B3A5-7D96618F3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3557</TotalTime>
  <Pages>13</Pages>
  <Words>2607</Words>
  <Characters>14866</Characters>
  <Application>Microsoft Office Word</Application>
  <DocSecurity>0</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Ciro</dc:creator>
  <cp:lastModifiedBy>Gunterone</cp:lastModifiedBy>
  <cp:revision>132</cp:revision>
  <cp:lastPrinted>2019-10-31T10:36:00Z</cp:lastPrinted>
  <dcterms:created xsi:type="dcterms:W3CDTF">2019-10-17T07:25:00Z</dcterms:created>
  <dcterms:modified xsi:type="dcterms:W3CDTF">2020-01-16T21:46:00Z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